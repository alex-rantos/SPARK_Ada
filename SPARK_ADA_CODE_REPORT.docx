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3ECE23"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BD49E79" wp14:editId="46D049F8">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714"/>
        <w:gridCol w:w="27"/>
        <w:gridCol w:w="991"/>
        <w:gridCol w:w="122"/>
        <w:gridCol w:w="56"/>
        <w:gridCol w:w="1980"/>
        <w:gridCol w:w="2158"/>
        <w:gridCol w:w="1704"/>
        <w:gridCol w:w="66"/>
        <w:gridCol w:w="388"/>
        <w:gridCol w:w="360"/>
        <w:gridCol w:w="354"/>
        <w:gridCol w:w="39"/>
        <w:gridCol w:w="686"/>
        <w:gridCol w:w="277"/>
        <w:gridCol w:w="167"/>
        <w:gridCol w:w="275"/>
      </w:tblGrid>
      <w:tr w:rsidR="00DF198B" w14:paraId="1E23A0D9" w14:textId="77777777" w:rsidTr="00165F6A">
        <w:trPr>
          <w:gridAfter w:val="1"/>
          <w:wAfter w:w="275" w:type="dxa"/>
          <w:trHeight w:val="864"/>
        </w:trPr>
        <w:tc>
          <w:tcPr>
            <w:tcW w:w="10515" w:type="dxa"/>
            <w:gridSpan w:val="17"/>
          </w:tcPr>
          <w:p w14:paraId="5A76E45D" w14:textId="77777777" w:rsidR="00DF198B" w:rsidRDefault="00DF198B"/>
        </w:tc>
      </w:tr>
      <w:tr w:rsidR="00DF198B" w14:paraId="30D78B31" w14:textId="77777777" w:rsidTr="00FC454F">
        <w:trPr>
          <w:gridAfter w:val="1"/>
          <w:wAfter w:w="275" w:type="dxa"/>
          <w:trHeight w:val="852"/>
        </w:trPr>
        <w:tc>
          <w:tcPr>
            <w:tcW w:w="1167" w:type="dxa"/>
            <w:gridSpan w:val="3"/>
            <w:tcBorders>
              <w:right w:val="single" w:sz="18" w:space="0" w:color="476166" w:themeColor="accent1"/>
            </w:tcBorders>
          </w:tcPr>
          <w:p w14:paraId="57DE6F3C" w14:textId="77777777" w:rsidR="00DF198B" w:rsidRDefault="00DF198B"/>
        </w:tc>
        <w:tc>
          <w:tcPr>
            <w:tcW w:w="8179" w:type="dxa"/>
            <w:gridSpan w:val="10"/>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EC63D07" w14:textId="686CF6AB" w:rsidR="00DF198B" w:rsidRDefault="00FC454F" w:rsidP="00874FE7">
            <w:pPr>
              <w:pStyle w:val="Heading1"/>
            </w:pPr>
            <w:r>
              <w:t>High Integrity Software Development</w:t>
            </w:r>
          </w:p>
          <w:p w14:paraId="58849ABF" w14:textId="77777777" w:rsidR="00165F6A" w:rsidRDefault="00165F6A" w:rsidP="00165F6A"/>
          <w:p w14:paraId="72318167" w14:textId="625559CF" w:rsidR="00165F6A" w:rsidRPr="00165F6A" w:rsidRDefault="007E3BE5" w:rsidP="00165F6A">
            <w:pPr>
              <w:pStyle w:val="Heading1"/>
              <w:rPr>
                <w:sz w:val="36"/>
                <w:szCs w:val="36"/>
              </w:rPr>
            </w:pPr>
            <w:r>
              <w:rPr>
                <w:sz w:val="36"/>
                <w:szCs w:val="36"/>
              </w:rPr>
              <w:t>COURSEWORK</w:t>
            </w:r>
            <w:r w:rsidR="009064B6">
              <w:rPr>
                <w:sz w:val="36"/>
                <w:szCs w:val="36"/>
              </w:rPr>
              <w:t xml:space="preserve"> REPORT</w:t>
            </w:r>
          </w:p>
          <w:p w14:paraId="0B5E38CD" w14:textId="1A66101B" w:rsidR="00165F6A" w:rsidRPr="00165F6A" w:rsidRDefault="00165F6A" w:rsidP="00165F6A"/>
        </w:tc>
        <w:tc>
          <w:tcPr>
            <w:tcW w:w="1169" w:type="dxa"/>
            <w:gridSpan w:val="4"/>
            <w:tcBorders>
              <w:left w:val="single" w:sz="18" w:space="0" w:color="476166" w:themeColor="accent1"/>
            </w:tcBorders>
          </w:tcPr>
          <w:p w14:paraId="38B5C872" w14:textId="77777777" w:rsidR="00DF198B" w:rsidRDefault="00DF198B"/>
        </w:tc>
      </w:tr>
      <w:tr w:rsidR="00DF198B" w14:paraId="33AA7F5B" w14:textId="77777777" w:rsidTr="00165F6A">
        <w:trPr>
          <w:gridAfter w:val="1"/>
          <w:wAfter w:w="275" w:type="dxa"/>
          <w:trHeight w:val="1466"/>
        </w:trPr>
        <w:tc>
          <w:tcPr>
            <w:tcW w:w="1140" w:type="dxa"/>
            <w:gridSpan w:val="2"/>
          </w:tcPr>
          <w:p w14:paraId="58039F1B" w14:textId="77777777" w:rsidR="00DF198B" w:rsidRDefault="00DF198B"/>
        </w:tc>
        <w:tc>
          <w:tcPr>
            <w:tcW w:w="8245" w:type="dxa"/>
            <w:gridSpan w:val="12"/>
          </w:tcPr>
          <w:p w14:paraId="1DFBB384" w14:textId="77777777" w:rsidR="00DF198B" w:rsidRDefault="00DF198B"/>
        </w:tc>
        <w:tc>
          <w:tcPr>
            <w:tcW w:w="1130" w:type="dxa"/>
            <w:gridSpan w:val="3"/>
          </w:tcPr>
          <w:p w14:paraId="5C228739" w14:textId="77777777" w:rsidR="00DF198B" w:rsidRDefault="00DF198B"/>
        </w:tc>
      </w:tr>
      <w:tr w:rsidR="00DF198B" w14:paraId="2F6C36DB" w14:textId="77777777" w:rsidTr="00165F6A">
        <w:trPr>
          <w:gridAfter w:val="1"/>
          <w:wAfter w:w="275" w:type="dxa"/>
          <w:trHeight w:val="741"/>
        </w:trPr>
        <w:tc>
          <w:tcPr>
            <w:tcW w:w="2336" w:type="dxa"/>
            <w:gridSpan w:val="6"/>
          </w:tcPr>
          <w:p w14:paraId="2EE4A43F" w14:textId="77777777" w:rsidR="00DF198B" w:rsidRDefault="00DF198B"/>
        </w:tc>
        <w:tc>
          <w:tcPr>
            <w:tcW w:w="5842" w:type="dxa"/>
            <w:gridSpan w:val="3"/>
            <w:shd w:val="clear" w:color="auto" w:fill="FFFFFF" w:themeFill="background1"/>
          </w:tcPr>
          <w:p w14:paraId="147DC4BB" w14:textId="77777777" w:rsidR="00DF198B" w:rsidRPr="00DF198B" w:rsidRDefault="00DF198B" w:rsidP="00DF198B">
            <w:pPr>
              <w:jc w:val="center"/>
              <w:rPr>
                <w:rFonts w:ascii="Georgia" w:hAnsi="Georgia"/>
                <w:sz w:val="48"/>
                <w:szCs w:val="48"/>
              </w:rPr>
            </w:pPr>
          </w:p>
        </w:tc>
        <w:tc>
          <w:tcPr>
            <w:tcW w:w="2337" w:type="dxa"/>
            <w:gridSpan w:val="8"/>
          </w:tcPr>
          <w:p w14:paraId="37F0E41E" w14:textId="77777777" w:rsidR="00DF198B" w:rsidRDefault="00DF198B"/>
        </w:tc>
      </w:tr>
      <w:tr w:rsidR="00DF198B" w14:paraId="0A9672D1" w14:textId="77777777" w:rsidTr="00165F6A">
        <w:trPr>
          <w:gridAfter w:val="1"/>
          <w:wAfter w:w="275" w:type="dxa"/>
          <w:trHeight w:val="1165"/>
        </w:trPr>
        <w:tc>
          <w:tcPr>
            <w:tcW w:w="2336" w:type="dxa"/>
            <w:gridSpan w:val="6"/>
          </w:tcPr>
          <w:p w14:paraId="65812EDF" w14:textId="77777777" w:rsidR="00DF198B" w:rsidRDefault="00DF198B"/>
        </w:tc>
        <w:tc>
          <w:tcPr>
            <w:tcW w:w="5842" w:type="dxa"/>
            <w:gridSpan w:val="3"/>
            <w:shd w:val="clear" w:color="auto" w:fill="FFFFFF" w:themeFill="background1"/>
          </w:tcPr>
          <w:p w14:paraId="7E84135D" w14:textId="2D65D973" w:rsidR="00DF198B" w:rsidRDefault="00165F6A" w:rsidP="00874FE7">
            <w:pPr>
              <w:pStyle w:val="Heading2"/>
            </w:pPr>
            <w:r>
              <w:t>ALEXANDROS</w:t>
            </w:r>
          </w:p>
          <w:p w14:paraId="48FDAC59" w14:textId="4C82538E" w:rsidR="00165F6A" w:rsidRPr="00165F6A" w:rsidRDefault="00165F6A" w:rsidP="00165F6A">
            <w:pPr>
              <w:jc w:val="center"/>
              <w:rPr>
                <w:b/>
                <w:bCs/>
                <w:sz w:val="48"/>
                <w:szCs w:val="48"/>
              </w:rPr>
            </w:pPr>
            <w:r w:rsidRPr="00165F6A">
              <w:rPr>
                <w:b/>
                <w:bCs/>
                <w:sz w:val="48"/>
                <w:szCs w:val="48"/>
              </w:rPr>
              <w:t>RANTOS</w:t>
            </w:r>
          </w:p>
          <w:p w14:paraId="3ECC431B" w14:textId="42DFD425" w:rsidR="00165F6A" w:rsidRDefault="00165F6A" w:rsidP="00165F6A">
            <w:pPr>
              <w:jc w:val="center"/>
              <w:rPr>
                <w:b/>
                <w:bCs/>
                <w:sz w:val="48"/>
                <w:szCs w:val="48"/>
              </w:rPr>
            </w:pPr>
            <w:r w:rsidRPr="00165F6A">
              <w:rPr>
                <w:b/>
                <w:bCs/>
                <w:sz w:val="48"/>
                <w:szCs w:val="48"/>
              </w:rPr>
              <w:t>CHARISOPOULOS</w:t>
            </w:r>
          </w:p>
          <w:p w14:paraId="01374FC7" w14:textId="77777777" w:rsidR="00165F6A" w:rsidRDefault="00165F6A" w:rsidP="00165F6A"/>
          <w:p w14:paraId="754E27B0" w14:textId="7D312D62" w:rsidR="00165F6A" w:rsidRPr="00165F6A" w:rsidRDefault="00165F6A" w:rsidP="00165F6A">
            <w:pPr>
              <w:jc w:val="center"/>
              <w:rPr>
                <w:sz w:val="32"/>
                <w:szCs w:val="32"/>
              </w:rPr>
            </w:pPr>
            <w:r w:rsidRPr="00165F6A">
              <w:rPr>
                <w:sz w:val="32"/>
                <w:szCs w:val="32"/>
              </w:rPr>
              <w:t>Student Number</w:t>
            </w:r>
          </w:p>
          <w:p w14:paraId="27F00D82" w14:textId="37C12F0B" w:rsidR="009064B6" w:rsidRPr="00165F6A" w:rsidRDefault="00165F6A" w:rsidP="009064B6">
            <w:pPr>
              <w:jc w:val="center"/>
              <w:rPr>
                <w:b/>
                <w:bCs/>
                <w:sz w:val="32"/>
                <w:szCs w:val="32"/>
              </w:rPr>
            </w:pPr>
            <w:r>
              <w:rPr>
                <w:b/>
                <w:bCs/>
                <w:sz w:val="32"/>
                <w:szCs w:val="32"/>
              </w:rPr>
              <w:t>1</w:t>
            </w:r>
            <w:r w:rsidRPr="00165F6A">
              <w:rPr>
                <w:b/>
                <w:bCs/>
                <w:sz w:val="32"/>
                <w:szCs w:val="32"/>
              </w:rPr>
              <w:t>90587101</w:t>
            </w:r>
          </w:p>
        </w:tc>
        <w:tc>
          <w:tcPr>
            <w:tcW w:w="2337" w:type="dxa"/>
            <w:gridSpan w:val="8"/>
          </w:tcPr>
          <w:p w14:paraId="3F430EAA" w14:textId="77777777" w:rsidR="00DF198B" w:rsidRDefault="00DF198B"/>
        </w:tc>
      </w:tr>
      <w:tr w:rsidR="00DF198B" w14:paraId="78973DC3" w14:textId="77777777" w:rsidTr="00165F6A">
        <w:trPr>
          <w:gridAfter w:val="1"/>
          <w:wAfter w:w="275" w:type="dxa"/>
          <w:trHeight w:val="5729"/>
        </w:trPr>
        <w:tc>
          <w:tcPr>
            <w:tcW w:w="2336" w:type="dxa"/>
            <w:gridSpan w:val="6"/>
            <w:vAlign w:val="bottom"/>
          </w:tcPr>
          <w:p w14:paraId="48BF7459" w14:textId="77777777" w:rsidR="00DF198B" w:rsidRDefault="00DF198B" w:rsidP="00DF198B">
            <w:pPr>
              <w:jc w:val="center"/>
            </w:pPr>
          </w:p>
        </w:tc>
        <w:tc>
          <w:tcPr>
            <w:tcW w:w="5842" w:type="dxa"/>
            <w:gridSpan w:val="3"/>
            <w:tcBorders>
              <w:bottom w:val="single" w:sz="18" w:space="0" w:color="476166" w:themeColor="accent1"/>
            </w:tcBorders>
            <w:shd w:val="clear" w:color="auto" w:fill="FFFFFF" w:themeFill="background1"/>
            <w:vAlign w:val="bottom"/>
          </w:tcPr>
          <w:p w14:paraId="09B53B12" w14:textId="77777777" w:rsidR="00DF198B" w:rsidRPr="009064B6" w:rsidRDefault="009064B6" w:rsidP="009064B6">
            <w:pPr>
              <w:pStyle w:val="Heading3"/>
              <w:rPr>
                <w:sz w:val="40"/>
                <w:szCs w:val="40"/>
              </w:rPr>
            </w:pPr>
            <w:r w:rsidRPr="009064B6">
              <w:rPr>
                <w:sz w:val="40"/>
                <w:szCs w:val="40"/>
              </w:rPr>
              <w:t xml:space="preserve">DATE </w:t>
            </w:r>
          </w:p>
          <w:p w14:paraId="043173B4" w14:textId="71819985" w:rsidR="009064B6" w:rsidRPr="009064B6" w:rsidRDefault="00FC454F" w:rsidP="009064B6">
            <w:pPr>
              <w:jc w:val="center"/>
            </w:pPr>
            <w:r>
              <w:rPr>
                <w:sz w:val="40"/>
                <w:szCs w:val="40"/>
              </w:rPr>
              <w:t>12</w:t>
            </w:r>
            <w:r w:rsidR="009064B6" w:rsidRPr="009064B6">
              <w:rPr>
                <w:sz w:val="40"/>
                <w:szCs w:val="40"/>
              </w:rPr>
              <w:t>/1</w:t>
            </w:r>
            <w:r>
              <w:rPr>
                <w:sz w:val="40"/>
                <w:szCs w:val="40"/>
              </w:rPr>
              <w:t>2</w:t>
            </w:r>
            <w:r w:rsidR="009064B6" w:rsidRPr="009064B6">
              <w:rPr>
                <w:sz w:val="40"/>
                <w:szCs w:val="40"/>
              </w:rPr>
              <w:t>/20</w:t>
            </w:r>
            <w:r w:rsidR="0059615A">
              <w:rPr>
                <w:sz w:val="40"/>
                <w:szCs w:val="40"/>
              </w:rPr>
              <w:t>1</w:t>
            </w:r>
            <w:r w:rsidR="009064B6" w:rsidRPr="009064B6">
              <w:rPr>
                <w:sz w:val="40"/>
                <w:szCs w:val="40"/>
              </w:rPr>
              <w:t>9</w:t>
            </w:r>
          </w:p>
        </w:tc>
        <w:tc>
          <w:tcPr>
            <w:tcW w:w="2337" w:type="dxa"/>
            <w:gridSpan w:val="8"/>
            <w:vAlign w:val="bottom"/>
          </w:tcPr>
          <w:p w14:paraId="78308625" w14:textId="77777777" w:rsidR="00DF198B" w:rsidRDefault="00DF198B" w:rsidP="00DF198B">
            <w:pPr>
              <w:jc w:val="center"/>
            </w:pPr>
          </w:p>
        </w:tc>
      </w:tr>
      <w:tr w:rsidR="00DF198B" w14:paraId="4C8910FF" w14:textId="77777777" w:rsidTr="00FC454F">
        <w:trPr>
          <w:gridAfter w:val="1"/>
          <w:wAfter w:w="275" w:type="dxa"/>
          <w:trHeight w:val="218"/>
        </w:trPr>
        <w:tc>
          <w:tcPr>
            <w:tcW w:w="2280" w:type="dxa"/>
            <w:gridSpan w:val="5"/>
          </w:tcPr>
          <w:p w14:paraId="5D2959A6" w14:textId="77777777" w:rsidR="00DF198B" w:rsidRDefault="00DF198B"/>
        </w:tc>
        <w:tc>
          <w:tcPr>
            <w:tcW w:w="5964" w:type="dxa"/>
            <w:gridSpan w:val="5"/>
          </w:tcPr>
          <w:p w14:paraId="1661203B" w14:textId="77777777" w:rsidR="00DF198B" w:rsidRDefault="00DF198B"/>
        </w:tc>
        <w:tc>
          <w:tcPr>
            <w:tcW w:w="2271" w:type="dxa"/>
            <w:gridSpan w:val="7"/>
          </w:tcPr>
          <w:p w14:paraId="271E32A1" w14:textId="77777777" w:rsidR="00DF198B" w:rsidRDefault="00DF198B"/>
        </w:tc>
      </w:tr>
      <w:tr w:rsidR="00FF724F" w:rsidRPr="0087659D" w14:paraId="036AE912" w14:textId="77777777" w:rsidTr="00FC6F34">
        <w:trPr>
          <w:trHeight w:val="800"/>
        </w:trPr>
        <w:tc>
          <w:tcPr>
            <w:tcW w:w="2158" w:type="dxa"/>
            <w:gridSpan w:val="4"/>
            <w:tcBorders>
              <w:right w:val="single" w:sz="18" w:space="0" w:color="476166" w:themeColor="accent1"/>
            </w:tcBorders>
          </w:tcPr>
          <w:p w14:paraId="799DF3E5" w14:textId="77777777" w:rsidR="00FF724F" w:rsidRPr="0087659D" w:rsidRDefault="00FF724F" w:rsidP="00E54F6A">
            <w:pPr>
              <w:rPr>
                <w:sz w:val="28"/>
                <w:szCs w:val="28"/>
              </w:rPr>
            </w:pPr>
          </w:p>
          <w:p w14:paraId="63CC39C1" w14:textId="77777777" w:rsidR="00FF724F" w:rsidRPr="0087659D" w:rsidRDefault="00FF724F" w:rsidP="00E54F6A">
            <w:pPr>
              <w:rPr>
                <w:sz w:val="28"/>
                <w:szCs w:val="28"/>
              </w:rPr>
            </w:pPr>
          </w:p>
          <w:p w14:paraId="6C4303E8" w14:textId="3BA27E18" w:rsidR="00FF724F" w:rsidRPr="0087659D" w:rsidRDefault="00FF724F" w:rsidP="00E54F6A">
            <w:pPr>
              <w:rPr>
                <w:sz w:val="28"/>
                <w:szCs w:val="28"/>
              </w:rPr>
            </w:pPr>
          </w:p>
        </w:tc>
        <w:tc>
          <w:tcPr>
            <w:tcW w:w="6474"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1F9D08B" w14:textId="4A39E41B" w:rsidR="00FF724F" w:rsidRPr="0087659D" w:rsidRDefault="00D76EA3" w:rsidP="00E54F6A">
            <w:pPr>
              <w:pStyle w:val="Heading4"/>
            </w:pPr>
            <w:r>
              <w:t xml:space="preserve">TAKS </w:t>
            </w:r>
            <w:r w:rsidR="00E17FBD">
              <w:t>1</w:t>
            </w:r>
            <w:r>
              <w:t xml:space="preserve">: </w:t>
            </w:r>
            <w:r w:rsidR="000078B1">
              <w:t>CODE ANALYSIS</w:t>
            </w:r>
          </w:p>
        </w:tc>
        <w:tc>
          <w:tcPr>
            <w:tcW w:w="2158" w:type="dxa"/>
            <w:gridSpan w:val="7"/>
            <w:tcBorders>
              <w:left w:val="single" w:sz="18" w:space="0" w:color="476166" w:themeColor="accent1"/>
            </w:tcBorders>
          </w:tcPr>
          <w:p w14:paraId="47C248AD" w14:textId="77777777" w:rsidR="00FF724F" w:rsidRPr="0087659D" w:rsidRDefault="00FF724F" w:rsidP="00E54F6A">
            <w:pPr>
              <w:rPr>
                <w:sz w:val="28"/>
                <w:szCs w:val="28"/>
              </w:rPr>
            </w:pPr>
          </w:p>
        </w:tc>
      </w:tr>
      <w:tr w:rsidR="00825B02" w:rsidRPr="0087659D" w14:paraId="158F0BDA" w14:textId="77777777" w:rsidTr="00825B02">
        <w:trPr>
          <w:gridAfter w:val="7"/>
          <w:wAfter w:w="2158" w:type="dxa"/>
        </w:trPr>
        <w:tc>
          <w:tcPr>
            <w:tcW w:w="2158" w:type="dxa"/>
            <w:gridSpan w:val="4"/>
          </w:tcPr>
          <w:p w14:paraId="377C114F" w14:textId="77777777" w:rsidR="00825B02" w:rsidRPr="0087659D" w:rsidRDefault="00825B02" w:rsidP="00E54F6A">
            <w:pPr>
              <w:rPr>
                <w:sz w:val="28"/>
                <w:szCs w:val="28"/>
              </w:rPr>
            </w:pPr>
          </w:p>
        </w:tc>
        <w:tc>
          <w:tcPr>
            <w:tcW w:w="2158" w:type="dxa"/>
            <w:gridSpan w:val="3"/>
            <w:tcBorders>
              <w:top w:val="single" w:sz="18" w:space="0" w:color="476166" w:themeColor="accent1"/>
            </w:tcBorders>
          </w:tcPr>
          <w:p w14:paraId="7571E5D4" w14:textId="4CB81FE5" w:rsidR="00825B02" w:rsidRPr="0087659D" w:rsidRDefault="00825B02" w:rsidP="00E54F6A">
            <w:pPr>
              <w:rPr>
                <w:sz w:val="28"/>
                <w:szCs w:val="28"/>
              </w:rPr>
            </w:pPr>
          </w:p>
        </w:tc>
        <w:tc>
          <w:tcPr>
            <w:tcW w:w="2158" w:type="dxa"/>
            <w:tcBorders>
              <w:top w:val="single" w:sz="18" w:space="0" w:color="476166" w:themeColor="accent1"/>
            </w:tcBorders>
          </w:tcPr>
          <w:p w14:paraId="2D8AE3B6" w14:textId="77777777" w:rsidR="00825B02" w:rsidRPr="0087659D" w:rsidRDefault="00825B02" w:rsidP="00E54F6A">
            <w:pPr>
              <w:rPr>
                <w:sz w:val="28"/>
                <w:szCs w:val="28"/>
              </w:rPr>
            </w:pPr>
          </w:p>
        </w:tc>
        <w:tc>
          <w:tcPr>
            <w:tcW w:w="2158" w:type="dxa"/>
            <w:gridSpan w:val="3"/>
          </w:tcPr>
          <w:p w14:paraId="444E93F6" w14:textId="77777777" w:rsidR="00825B02" w:rsidRPr="0087659D" w:rsidRDefault="00825B02" w:rsidP="00E54F6A">
            <w:pPr>
              <w:rPr>
                <w:sz w:val="28"/>
                <w:szCs w:val="28"/>
              </w:rPr>
            </w:pPr>
          </w:p>
        </w:tc>
      </w:tr>
      <w:tr w:rsidR="00FF724F" w:rsidRPr="0087659D" w14:paraId="204B8F79" w14:textId="77777777" w:rsidTr="00327D32">
        <w:trPr>
          <w:trHeight w:val="4546"/>
        </w:trPr>
        <w:tc>
          <w:tcPr>
            <w:tcW w:w="426" w:type="dxa"/>
          </w:tcPr>
          <w:p w14:paraId="626FD6E2" w14:textId="77777777" w:rsidR="00FF724F" w:rsidRPr="0087659D" w:rsidRDefault="00FF724F" w:rsidP="00E54F6A">
            <w:pPr>
              <w:rPr>
                <w:sz w:val="28"/>
                <w:szCs w:val="28"/>
              </w:rPr>
            </w:pPr>
          </w:p>
          <w:p w14:paraId="2BC6689D" w14:textId="231935A3" w:rsidR="00825B02" w:rsidRPr="0087659D" w:rsidRDefault="00825B02" w:rsidP="00E54F6A">
            <w:pPr>
              <w:rPr>
                <w:sz w:val="28"/>
                <w:szCs w:val="28"/>
              </w:rPr>
            </w:pPr>
          </w:p>
        </w:tc>
        <w:tc>
          <w:tcPr>
            <w:tcW w:w="9922" w:type="dxa"/>
            <w:gridSpan w:val="15"/>
            <w:tcBorders>
              <w:top w:val="single" w:sz="18" w:space="0" w:color="476166" w:themeColor="accent1"/>
              <w:bottom w:val="single" w:sz="18" w:space="0" w:color="476166" w:themeColor="accent1"/>
            </w:tcBorders>
          </w:tcPr>
          <w:p w14:paraId="75A80E46" w14:textId="1EDC69FA" w:rsidR="00FF724F" w:rsidRPr="0087659D" w:rsidRDefault="00F47E76" w:rsidP="00E54F6A">
            <w:pPr>
              <w:pStyle w:val="Heading5"/>
            </w:pPr>
            <w:r>
              <w:t xml:space="preserve">INFORMATION </w:t>
            </w:r>
            <w:r w:rsidR="00D76EA3">
              <w:t>FLOW</w:t>
            </w:r>
          </w:p>
          <w:p w14:paraId="0CE9DBCF" w14:textId="65826FB6" w:rsidR="00B44022" w:rsidRDefault="00B44022" w:rsidP="00E54F6A">
            <w:pPr>
              <w:pStyle w:val="Text"/>
            </w:pPr>
          </w:p>
          <w:p w14:paraId="10EBAC3B" w14:textId="6BB96106" w:rsidR="000879C1" w:rsidRPr="0087659D" w:rsidRDefault="007A3F81" w:rsidP="00E54F6A">
            <w:pPr>
              <w:pStyle w:val="Text"/>
              <w:rPr>
                <w:lang w:val="en-GB"/>
              </w:rPr>
            </w:pPr>
            <w:r>
              <w:rPr>
                <w:lang w:val="en-GB"/>
              </w:rPr>
              <w:t xml:space="preserve">In the specification file in order to declare the </w:t>
            </w:r>
            <w:r w:rsidR="000B5FAF">
              <w:rPr>
                <w:lang w:val="en-GB"/>
              </w:rPr>
              <w:t xml:space="preserve">dependency between the </w:t>
            </w:r>
            <w:r w:rsidR="00AE3851">
              <w:rPr>
                <w:lang w:val="en-GB"/>
              </w:rPr>
              <w:t>procedure’s variables</w:t>
            </w:r>
            <w:r w:rsidR="000E2E9D">
              <w:rPr>
                <w:lang w:val="en-GB"/>
              </w:rPr>
              <w:t>, depends clauses were used. More specifically</w:t>
            </w:r>
            <w:r w:rsidR="002C50FB">
              <w:rPr>
                <w:lang w:val="en-GB"/>
              </w:rPr>
              <w:t xml:space="preserve">, in the first procedure of the </w:t>
            </w:r>
            <w:proofErr w:type="spellStart"/>
            <w:r w:rsidR="002C50FB">
              <w:rPr>
                <w:lang w:val="en-GB"/>
              </w:rPr>
              <w:t>exercises.ads</w:t>
            </w:r>
            <w:proofErr w:type="spellEnd"/>
            <w:r w:rsidR="002C50FB">
              <w:rPr>
                <w:lang w:val="en-GB"/>
              </w:rPr>
              <w:t xml:space="preserve"> file </w:t>
            </w:r>
            <w:r w:rsidR="004F169A">
              <w:rPr>
                <w:lang w:val="en-GB"/>
              </w:rPr>
              <w:t xml:space="preserve">(Calc) </w:t>
            </w:r>
            <w:r w:rsidR="00F03C35">
              <w:rPr>
                <w:lang w:val="en-GB"/>
              </w:rPr>
              <w:t>variable Result</w:t>
            </w:r>
            <w:r w:rsidR="00B7002A">
              <w:rPr>
                <w:lang w:val="en-GB"/>
              </w:rPr>
              <w:t xml:space="preserve"> can depend</w:t>
            </w:r>
            <w:r w:rsidR="00EB64A4">
              <w:rPr>
                <w:lang w:val="en-GB"/>
              </w:rPr>
              <w:t xml:space="preserve"> on the Cost variable hence adding </w:t>
            </w:r>
            <w:r w:rsidR="00EB64A4" w:rsidRPr="0071445E">
              <w:rPr>
                <w:bdr w:val="single" w:sz="4" w:space="0" w:color="auto"/>
                <w:shd w:val="clear" w:color="auto" w:fill="BFBFBF" w:themeFill="background1" w:themeFillShade="BF"/>
                <w:lang w:val="en-GB"/>
              </w:rPr>
              <w:t xml:space="preserve">Depends =&gt; (Result =&gt; </w:t>
            </w:r>
            <w:r w:rsidR="00B7002A" w:rsidRPr="0071445E">
              <w:rPr>
                <w:bdr w:val="single" w:sz="4" w:space="0" w:color="auto"/>
                <w:shd w:val="clear" w:color="auto" w:fill="BFBFBF" w:themeFill="background1" w:themeFillShade="BF"/>
                <w:lang w:val="en-GB"/>
              </w:rPr>
              <w:t>Cost</w:t>
            </w:r>
            <w:r w:rsidR="00EB64A4" w:rsidRPr="0071445E">
              <w:rPr>
                <w:bdr w:val="single" w:sz="4" w:space="0" w:color="auto"/>
                <w:shd w:val="clear" w:color="auto" w:fill="BFBFBF" w:themeFill="background1" w:themeFillShade="BF"/>
                <w:lang w:val="en-GB"/>
              </w:rPr>
              <w:t>)</w:t>
            </w:r>
            <w:r w:rsidR="00EB64A4">
              <w:rPr>
                <w:lang w:val="en-GB"/>
              </w:rPr>
              <w:t xml:space="preserve"> </w:t>
            </w:r>
            <w:r w:rsidR="009E1D2F">
              <w:rPr>
                <w:lang w:val="en-GB"/>
              </w:rPr>
              <w:t xml:space="preserve">is mandatory. </w:t>
            </w:r>
            <w:r w:rsidR="00A9441E">
              <w:rPr>
                <w:lang w:val="en-GB"/>
              </w:rPr>
              <w:t>Similarly</w:t>
            </w:r>
            <w:r w:rsidR="00D263B9">
              <w:rPr>
                <w:lang w:val="en-GB"/>
              </w:rPr>
              <w:t xml:space="preserve">, </w:t>
            </w:r>
            <w:r w:rsidR="00A9441E">
              <w:rPr>
                <w:lang w:val="en-GB"/>
              </w:rPr>
              <w:t>i</w:t>
            </w:r>
            <w:r w:rsidR="00D263B9">
              <w:rPr>
                <w:lang w:val="en-GB"/>
              </w:rPr>
              <w:t xml:space="preserve">n the next procedure </w:t>
            </w:r>
            <w:r w:rsidR="00A9441E">
              <w:rPr>
                <w:lang w:val="en-GB"/>
              </w:rPr>
              <w:t xml:space="preserve">Quantity value </w:t>
            </w:r>
            <w:r w:rsidR="00A92A55">
              <w:rPr>
                <w:lang w:val="en-GB"/>
              </w:rPr>
              <w:t xml:space="preserve">is multiplies by a </w:t>
            </w:r>
            <w:proofErr w:type="gramStart"/>
            <w:r w:rsidR="00A92A55">
              <w:rPr>
                <w:lang w:val="en-GB"/>
              </w:rPr>
              <w:t xml:space="preserve">constant </w:t>
            </w:r>
            <w:r w:rsidR="008675F9">
              <w:rPr>
                <w:lang w:val="en-GB"/>
              </w:rPr>
              <w:t xml:space="preserve"> </w:t>
            </w:r>
            <w:r w:rsidR="00E14253">
              <w:rPr>
                <w:lang w:val="en-GB"/>
              </w:rPr>
              <w:t>and</w:t>
            </w:r>
            <w:proofErr w:type="gramEnd"/>
            <w:r w:rsidR="00DA7F10">
              <w:rPr>
                <w:lang w:val="en-GB"/>
              </w:rPr>
              <w:t xml:space="preserve"> is</w:t>
            </w:r>
            <w:r w:rsidR="00E14253">
              <w:rPr>
                <w:lang w:val="en-GB"/>
              </w:rPr>
              <w:t xml:space="preserve"> assigned to Charge</w:t>
            </w:r>
            <w:r w:rsidR="00A1549A">
              <w:rPr>
                <w:lang w:val="en-GB"/>
              </w:rPr>
              <w:t xml:space="preserve"> so</w:t>
            </w:r>
            <w:r w:rsidR="0011648E">
              <w:rPr>
                <w:lang w:val="en-GB"/>
              </w:rPr>
              <w:t xml:space="preserve"> this</w:t>
            </w:r>
            <w:r w:rsidR="00A1549A">
              <w:rPr>
                <w:lang w:val="en-GB"/>
              </w:rPr>
              <w:t xml:space="preserve"> </w:t>
            </w:r>
            <w:r w:rsidR="002972EC" w:rsidRPr="0071445E">
              <w:rPr>
                <w:bdr w:val="single" w:sz="4" w:space="0" w:color="auto"/>
                <w:shd w:val="clear" w:color="auto" w:fill="BFBFBF" w:themeFill="background1" w:themeFillShade="BF"/>
                <w:lang w:val="en-GB"/>
              </w:rPr>
              <w:t>Depends =&gt; (Charge =&gt; Quantity)</w:t>
            </w:r>
            <w:r w:rsidR="002972EC">
              <w:rPr>
                <w:lang w:val="en-GB"/>
              </w:rPr>
              <w:t xml:space="preserve"> had to be added</w:t>
            </w:r>
            <w:r w:rsidR="00745E50">
              <w:rPr>
                <w:lang w:val="en-GB"/>
              </w:rPr>
              <w:t xml:space="preserve">. For the </w:t>
            </w:r>
            <w:r w:rsidR="00377BB9">
              <w:rPr>
                <w:lang w:val="en-GB"/>
              </w:rPr>
              <w:t xml:space="preserve">rest procedures, </w:t>
            </w:r>
            <w:r w:rsidR="00F50794">
              <w:rPr>
                <w:lang w:val="en-GB"/>
              </w:rPr>
              <w:t xml:space="preserve">the same pattern follows but since </w:t>
            </w:r>
            <w:r w:rsidR="00D60EBF">
              <w:rPr>
                <w:lang w:val="en-GB"/>
              </w:rPr>
              <w:t xml:space="preserve">both </w:t>
            </w:r>
            <w:r w:rsidR="00196183">
              <w:rPr>
                <w:lang w:val="en-GB"/>
              </w:rPr>
              <w:t>write on an array</w:t>
            </w:r>
            <w:r w:rsidR="00966A43">
              <w:rPr>
                <w:lang w:val="en-GB"/>
              </w:rPr>
              <w:t xml:space="preserve"> </w:t>
            </w:r>
            <w:r w:rsidR="00C61F7D">
              <w:rPr>
                <w:lang w:val="en-GB"/>
              </w:rPr>
              <w:t xml:space="preserve">it must be clarified that the </w:t>
            </w:r>
            <w:r w:rsidR="00DC6C6D">
              <w:rPr>
                <w:lang w:val="en-GB"/>
              </w:rPr>
              <w:t xml:space="preserve">array </w:t>
            </w:r>
            <w:r w:rsidR="00C61F7D">
              <w:rPr>
                <w:lang w:val="en-GB"/>
              </w:rPr>
              <w:t>return value is depending on the index of the array and the already content of itself.</w:t>
            </w:r>
            <w:r w:rsidR="00C44ECC">
              <w:rPr>
                <w:lang w:val="en-GB"/>
              </w:rPr>
              <w:t xml:space="preserve"> Th</w:t>
            </w:r>
            <w:r w:rsidR="00DA7F10">
              <w:rPr>
                <w:lang w:val="en-GB"/>
              </w:rPr>
              <w:t>is is done by the following lines</w:t>
            </w:r>
            <w:r w:rsidR="00C44ECC">
              <w:rPr>
                <w:lang w:val="en-GB"/>
              </w:rPr>
              <w:t xml:space="preserve"> </w:t>
            </w:r>
            <w:r w:rsidR="00757BF5" w:rsidRPr="0071445E">
              <w:rPr>
                <w:bdr w:val="single" w:sz="4" w:space="0" w:color="auto"/>
                <w:shd w:val="clear" w:color="auto" w:fill="BFBFBF" w:themeFill="background1" w:themeFillShade="BF"/>
                <w:lang w:val="en-GB"/>
              </w:rPr>
              <w:t>Depends =&gt; (A =&gt; (</w:t>
            </w:r>
            <w:proofErr w:type="gramStart"/>
            <w:r w:rsidR="00757BF5" w:rsidRPr="0071445E">
              <w:rPr>
                <w:bdr w:val="single" w:sz="4" w:space="0" w:color="auto"/>
                <w:shd w:val="clear" w:color="auto" w:fill="BFBFBF" w:themeFill="background1" w:themeFillShade="BF"/>
                <w:lang w:val="en-GB"/>
              </w:rPr>
              <w:t>A,B</w:t>
            </w:r>
            <w:proofErr w:type="gramEnd"/>
            <w:r w:rsidR="00757BF5" w:rsidRPr="0071445E">
              <w:rPr>
                <w:bdr w:val="single" w:sz="4" w:space="0" w:color="auto"/>
                <w:shd w:val="clear" w:color="auto" w:fill="BFBFBF" w:themeFill="background1" w:themeFillShade="BF"/>
                <w:lang w:val="en-GB"/>
              </w:rPr>
              <w:t>,C))</w:t>
            </w:r>
            <w:r w:rsidR="00757BF5">
              <w:rPr>
                <w:lang w:val="en-GB"/>
              </w:rPr>
              <w:t xml:space="preserve"> &amp; </w:t>
            </w:r>
            <w:r w:rsidR="00757BF5" w:rsidRPr="0071445E">
              <w:rPr>
                <w:bdr w:val="single" w:sz="4" w:space="0" w:color="auto"/>
                <w:shd w:val="clear" w:color="auto" w:fill="BFBFBF" w:themeFill="background1" w:themeFillShade="BF"/>
                <w:lang w:val="en-GB"/>
              </w:rPr>
              <w:t>Depends =&gt; (Target =&gt; (</w:t>
            </w:r>
            <w:proofErr w:type="spellStart"/>
            <w:r w:rsidR="00757BF5" w:rsidRPr="0071445E">
              <w:rPr>
                <w:bdr w:val="single" w:sz="4" w:space="0" w:color="auto"/>
                <w:shd w:val="clear" w:color="auto" w:fill="BFBFBF" w:themeFill="background1" w:themeFillShade="BF"/>
                <w:lang w:val="en-GB"/>
              </w:rPr>
              <w:t>T</w:t>
            </w:r>
            <w:r w:rsidR="00B7002A" w:rsidRPr="0071445E">
              <w:rPr>
                <w:bdr w:val="single" w:sz="4" w:space="0" w:color="auto"/>
                <w:shd w:val="clear" w:color="auto" w:fill="BFBFBF" w:themeFill="background1" w:themeFillShade="BF"/>
                <w:lang w:val="en-GB"/>
              </w:rPr>
              <w:t>arget</w:t>
            </w:r>
            <w:r w:rsidR="00757BF5" w:rsidRPr="0071445E">
              <w:rPr>
                <w:bdr w:val="single" w:sz="4" w:space="0" w:color="auto"/>
                <w:shd w:val="clear" w:color="auto" w:fill="BFBFBF" w:themeFill="background1" w:themeFillShade="BF"/>
                <w:lang w:val="en-GB"/>
              </w:rPr>
              <w:t>,Mask</w:t>
            </w:r>
            <w:proofErr w:type="spellEnd"/>
            <w:r w:rsidR="00757BF5" w:rsidRPr="00757BF5">
              <w:rPr>
                <w:shd w:val="clear" w:color="auto" w:fill="BFBFBF" w:themeFill="background1" w:themeFillShade="BF"/>
                <w:lang w:val="en-GB"/>
              </w:rPr>
              <w:t>))</w:t>
            </w:r>
            <w:r w:rsidR="00DA7F10" w:rsidRPr="00DA7F10">
              <w:rPr>
                <w:shd w:val="clear" w:color="auto" w:fill="FFFFFF" w:themeFill="background1"/>
                <w:lang w:val="en-GB"/>
              </w:rPr>
              <w:t xml:space="preserve">  </w:t>
            </w:r>
            <w:r w:rsidR="00DA7F10">
              <w:rPr>
                <w:shd w:val="clear" w:color="auto" w:fill="FFFFFF" w:themeFill="background1"/>
                <w:lang w:val="en-GB"/>
              </w:rPr>
              <w:t xml:space="preserve">on the Modify &amp; </w:t>
            </w:r>
            <w:proofErr w:type="spellStart"/>
            <w:r w:rsidR="00DA7F10">
              <w:rPr>
                <w:shd w:val="clear" w:color="auto" w:fill="FFFFFF" w:themeFill="background1"/>
                <w:lang w:val="en-GB"/>
              </w:rPr>
              <w:t>MarkSequence</w:t>
            </w:r>
            <w:proofErr w:type="spellEnd"/>
            <w:r w:rsidR="00DA7F10">
              <w:rPr>
                <w:shd w:val="clear" w:color="auto" w:fill="FFFFFF" w:themeFill="background1"/>
                <w:lang w:val="en-GB"/>
              </w:rPr>
              <w:t xml:space="preserve"> procedures correspondingly. </w:t>
            </w:r>
          </w:p>
          <w:p w14:paraId="50852DA3" w14:textId="13EB6C4B" w:rsidR="00294908" w:rsidRPr="0087659D" w:rsidRDefault="00294908" w:rsidP="00294908">
            <w:pPr>
              <w:pStyle w:val="Text"/>
              <w:rPr>
                <w:lang w:val="en-GB"/>
              </w:rPr>
            </w:pPr>
          </w:p>
        </w:tc>
        <w:tc>
          <w:tcPr>
            <w:tcW w:w="442" w:type="dxa"/>
            <w:gridSpan w:val="2"/>
          </w:tcPr>
          <w:p w14:paraId="2034AFDE" w14:textId="77777777" w:rsidR="00FF724F" w:rsidRPr="0087659D" w:rsidRDefault="00FF724F" w:rsidP="00E54F6A">
            <w:pPr>
              <w:rPr>
                <w:sz w:val="28"/>
                <w:szCs w:val="28"/>
              </w:rPr>
            </w:pPr>
          </w:p>
        </w:tc>
      </w:tr>
      <w:tr w:rsidR="00A64FE9" w:rsidRPr="0087659D" w14:paraId="6E73EAFF" w14:textId="77777777" w:rsidTr="00327D32">
        <w:trPr>
          <w:trHeight w:val="4546"/>
        </w:trPr>
        <w:tc>
          <w:tcPr>
            <w:tcW w:w="426" w:type="dxa"/>
          </w:tcPr>
          <w:p w14:paraId="7CEBCD4B" w14:textId="77777777" w:rsidR="00A64FE9" w:rsidRPr="0087659D" w:rsidRDefault="00A64FE9" w:rsidP="00A64FE9">
            <w:pPr>
              <w:rPr>
                <w:sz w:val="28"/>
                <w:szCs w:val="28"/>
              </w:rPr>
            </w:pPr>
          </w:p>
        </w:tc>
        <w:tc>
          <w:tcPr>
            <w:tcW w:w="9922" w:type="dxa"/>
            <w:gridSpan w:val="15"/>
            <w:tcBorders>
              <w:top w:val="single" w:sz="18" w:space="0" w:color="476166" w:themeColor="accent1"/>
              <w:bottom w:val="single" w:sz="18" w:space="0" w:color="476166" w:themeColor="accent1"/>
            </w:tcBorders>
          </w:tcPr>
          <w:p w14:paraId="3240DB1C" w14:textId="476C618A" w:rsidR="00A64FE9" w:rsidRPr="0087659D" w:rsidRDefault="00A64FE9" w:rsidP="00A64FE9">
            <w:pPr>
              <w:pStyle w:val="Heading5"/>
            </w:pPr>
            <w:r>
              <w:t>CORRECTING RUN-TIME ERRO</w:t>
            </w:r>
            <w:r w:rsidR="00956159">
              <w:t>R</w:t>
            </w:r>
            <w:r>
              <w:t>S</w:t>
            </w:r>
          </w:p>
          <w:p w14:paraId="7D22A067" w14:textId="77777777" w:rsidR="00A64FE9" w:rsidRPr="0087659D" w:rsidRDefault="00A64FE9" w:rsidP="00A64FE9">
            <w:pPr>
              <w:pStyle w:val="Text"/>
            </w:pPr>
          </w:p>
          <w:p w14:paraId="12A3295E" w14:textId="1FC9BB05" w:rsidR="00E25804" w:rsidRDefault="00E25804" w:rsidP="00E25804">
            <w:pPr>
              <w:pStyle w:val="Text"/>
              <w:rPr>
                <w:lang w:val="en-GB"/>
              </w:rPr>
            </w:pPr>
            <w:r>
              <w:rPr>
                <w:lang w:val="en-GB"/>
              </w:rPr>
              <w:t>Many run-time errors appeared when tried to run the proof tools of SPARK for the given project. As it can be seen in the picture attached below, these errors had to do</w:t>
            </w:r>
            <w:r w:rsidR="00BF6AAB">
              <w:rPr>
                <w:lang w:val="en-GB"/>
              </w:rPr>
              <w:t xml:space="preserve"> mostly with overflows, array indexes and </w:t>
            </w:r>
            <w:proofErr w:type="spellStart"/>
            <w:r w:rsidR="00BF6AAB">
              <w:rPr>
                <w:lang w:val="en-GB"/>
              </w:rPr>
              <w:t>unititialized</w:t>
            </w:r>
            <w:proofErr w:type="spellEnd"/>
            <w:r w:rsidR="00BF6AAB">
              <w:rPr>
                <w:lang w:val="en-GB"/>
              </w:rPr>
              <w:t xml:space="preserve"> variables.   </w:t>
            </w:r>
          </w:p>
          <w:p w14:paraId="19186CC9" w14:textId="77777777" w:rsidR="00EA6363" w:rsidRPr="00E25804" w:rsidRDefault="00EA6363" w:rsidP="00E25804">
            <w:pPr>
              <w:pStyle w:val="Text"/>
              <w:rPr>
                <w:lang w:val="en-GB"/>
              </w:rPr>
            </w:pPr>
          </w:p>
          <w:p w14:paraId="19CD5566" w14:textId="228FB61D" w:rsidR="00A64FE9" w:rsidRPr="0087659D" w:rsidRDefault="00E25804" w:rsidP="00A64FE9">
            <w:pPr>
              <w:pStyle w:val="Text"/>
              <w:rPr>
                <w:lang w:val="en-GB"/>
              </w:rPr>
            </w:pPr>
            <w:r>
              <w:rPr>
                <w:noProof/>
              </w:rPr>
              <w:drawing>
                <wp:inline distT="0" distB="0" distL="0" distR="0" wp14:anchorId="7E4A3A44" wp14:editId="00AA4AB4">
                  <wp:extent cx="6300470" cy="244538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0470" cy="2445385"/>
                          </a:xfrm>
                          <a:prstGeom prst="rect">
                            <a:avLst/>
                          </a:prstGeom>
                        </pic:spPr>
                      </pic:pic>
                    </a:graphicData>
                  </a:graphic>
                </wp:inline>
              </w:drawing>
            </w:r>
          </w:p>
          <w:p w14:paraId="7551F9ED" w14:textId="3DE20462" w:rsidR="00A64FE9" w:rsidRDefault="00A64FE9" w:rsidP="00A64FE9">
            <w:pPr>
              <w:pStyle w:val="Text"/>
              <w:rPr>
                <w:lang w:val="en-GB"/>
              </w:rPr>
            </w:pPr>
          </w:p>
          <w:p w14:paraId="22CF06A9" w14:textId="41CC0244" w:rsidR="00BF6AAB" w:rsidRDefault="00BF6AAB" w:rsidP="00A64FE9">
            <w:pPr>
              <w:pStyle w:val="Text"/>
              <w:rPr>
                <w:shd w:val="clear" w:color="auto" w:fill="D6D5D5" w:themeFill="background2"/>
                <w:lang w:val="en-GB"/>
              </w:rPr>
            </w:pPr>
            <w:r>
              <w:rPr>
                <w:lang w:val="en-GB"/>
              </w:rPr>
              <w:lastRenderedPageBreak/>
              <w:t>In order to fix the second error in the list of the picture, Charge local variable had to be initialized in the .</w:t>
            </w:r>
            <w:proofErr w:type="spellStart"/>
            <w:r>
              <w:rPr>
                <w:lang w:val="en-GB"/>
              </w:rPr>
              <w:t>adb</w:t>
            </w:r>
            <w:proofErr w:type="spellEnd"/>
            <w:r>
              <w:rPr>
                <w:lang w:val="en-GB"/>
              </w:rPr>
              <w:t xml:space="preserve"> file so the declaration of the variable was changed to this </w:t>
            </w:r>
            <w:proofErr w:type="gramStart"/>
            <w:r>
              <w:rPr>
                <w:lang w:val="en-GB"/>
              </w:rPr>
              <w:t>line :</w:t>
            </w:r>
            <w:proofErr w:type="gramEnd"/>
            <w:r>
              <w:rPr>
                <w:lang w:val="en-GB"/>
              </w:rPr>
              <w:t xml:space="preserve"> </w:t>
            </w:r>
            <w:r w:rsidRPr="0071445E">
              <w:rPr>
                <w:bdr w:val="single" w:sz="4" w:space="0" w:color="auto"/>
                <w:shd w:val="clear" w:color="auto" w:fill="D6D5D5" w:themeFill="background2"/>
                <w:lang w:val="en-GB"/>
              </w:rPr>
              <w:t>Charge: Integer := -1;</w:t>
            </w:r>
          </w:p>
          <w:p w14:paraId="067C4A7E" w14:textId="77777777" w:rsidR="00BF6AAB" w:rsidRPr="0087659D" w:rsidRDefault="00BF6AAB" w:rsidP="00BF6AAB">
            <w:pPr>
              <w:pStyle w:val="Heading5"/>
            </w:pPr>
            <w:r>
              <w:t>ADDITION OF PROOF ASPECTS</w:t>
            </w:r>
          </w:p>
          <w:p w14:paraId="6942712E" w14:textId="77777777" w:rsidR="00BF6AAB" w:rsidRPr="0087659D" w:rsidRDefault="00BF6AAB" w:rsidP="00BF6AAB">
            <w:pPr>
              <w:pStyle w:val="Text"/>
            </w:pPr>
          </w:p>
          <w:p w14:paraId="4FEF87CD" w14:textId="51E22312" w:rsidR="00A64FE9" w:rsidRDefault="00EA6363" w:rsidP="00EA6363">
            <w:pPr>
              <w:pStyle w:val="Text"/>
              <w:rPr>
                <w:lang w:val="en-GB"/>
              </w:rPr>
            </w:pPr>
            <w:r>
              <w:rPr>
                <w:lang w:val="en-GB"/>
              </w:rPr>
              <w:t>Pre &amp; Post aspects should be introduced not only to restrict the input &amp; output values of our procedures and to verify their results. In detail</w:t>
            </w:r>
            <w:r w:rsidR="003D1757">
              <w:rPr>
                <w:lang w:val="en-GB"/>
              </w:rPr>
              <w:t xml:space="preserve"> the following steps were taken </w:t>
            </w:r>
            <w:r w:rsidR="003D1757">
              <w:rPr>
                <w:lang w:val="en-GB"/>
              </w:rPr>
              <w:t>in .ads file</w:t>
            </w:r>
            <w:r w:rsidR="003D1757">
              <w:rPr>
                <w:lang w:val="en-GB"/>
              </w:rPr>
              <w:t xml:space="preserve"> for each procedure: </w:t>
            </w:r>
          </w:p>
          <w:p w14:paraId="37BF3927" w14:textId="77777777" w:rsidR="003D1757" w:rsidRPr="0071445E" w:rsidRDefault="003D1757" w:rsidP="003D1757">
            <w:pPr>
              <w:pStyle w:val="Text"/>
              <w:numPr>
                <w:ilvl w:val="0"/>
                <w:numId w:val="10"/>
              </w:numPr>
              <w:rPr>
                <w:lang w:val="en-GB"/>
              </w:rPr>
            </w:pPr>
            <w:proofErr w:type="gramStart"/>
            <w:r w:rsidRPr="005F0F10">
              <w:rPr>
                <w:u w:val="single"/>
                <w:lang w:val="en-GB"/>
              </w:rPr>
              <w:t>Calc</w:t>
            </w:r>
            <w:r>
              <w:rPr>
                <w:lang w:val="en-GB"/>
              </w:rPr>
              <w:t xml:space="preserve"> :</w:t>
            </w:r>
            <w:proofErr w:type="gramEnd"/>
            <w:r>
              <w:rPr>
                <w:lang w:val="en-GB"/>
              </w:rPr>
              <w:t xml:space="preserve"> Since we multiply Cost with 100 we must check if the result does not overflow so we add this Pre statement </w:t>
            </w:r>
            <w:r w:rsidRPr="0071445E">
              <w:rPr>
                <w:bdr w:val="single" w:sz="4" w:space="0" w:color="auto"/>
                <w:shd w:val="clear" w:color="auto" w:fill="D6D5D5" w:themeFill="background2"/>
                <w:lang w:val="en-GB"/>
              </w:rPr>
              <w:t xml:space="preserve">Pre =&gt; (Cost &lt; </w:t>
            </w:r>
            <w:proofErr w:type="spellStart"/>
            <w:r w:rsidRPr="0071445E">
              <w:rPr>
                <w:bdr w:val="single" w:sz="4" w:space="0" w:color="auto"/>
                <w:shd w:val="clear" w:color="auto" w:fill="D6D5D5" w:themeFill="background2"/>
                <w:lang w:val="en-GB"/>
              </w:rPr>
              <w:t>Integer'Last</w:t>
            </w:r>
            <w:proofErr w:type="spellEnd"/>
            <w:r w:rsidRPr="0071445E">
              <w:rPr>
                <w:bdr w:val="single" w:sz="4" w:space="0" w:color="auto"/>
                <w:shd w:val="clear" w:color="auto" w:fill="D6D5D5" w:themeFill="background2"/>
                <w:lang w:val="en-GB"/>
              </w:rPr>
              <w:t xml:space="preserve"> / 100 and then Cost &gt; </w:t>
            </w:r>
            <w:proofErr w:type="spellStart"/>
            <w:r w:rsidRPr="0071445E">
              <w:rPr>
                <w:bdr w:val="single" w:sz="4" w:space="0" w:color="auto"/>
                <w:shd w:val="clear" w:color="auto" w:fill="D6D5D5" w:themeFill="background2"/>
                <w:lang w:val="en-GB"/>
              </w:rPr>
              <w:t>Integer'First</w:t>
            </w:r>
            <w:proofErr w:type="spellEnd"/>
            <w:r w:rsidRPr="0071445E">
              <w:rPr>
                <w:bdr w:val="single" w:sz="4" w:space="0" w:color="auto"/>
                <w:shd w:val="clear" w:color="auto" w:fill="D6D5D5" w:themeFill="background2"/>
                <w:lang w:val="en-GB"/>
              </w:rPr>
              <w:t xml:space="preserve"> / 100)</w:t>
            </w:r>
            <w:r w:rsidRPr="0071445E">
              <w:rPr>
                <w:shd w:val="clear" w:color="auto" w:fill="FFFFFF" w:themeFill="background1"/>
                <w:lang w:val="en-GB"/>
              </w:rPr>
              <w:t xml:space="preserve">. As far as the result of this procedure a Post aspect had to be added to eliminate the possibility of assigning an </w:t>
            </w:r>
            <w:proofErr w:type="spellStart"/>
            <w:r w:rsidRPr="0071445E">
              <w:rPr>
                <w:shd w:val="clear" w:color="auto" w:fill="FFFFFF" w:themeFill="background1"/>
                <w:lang w:val="en-GB"/>
              </w:rPr>
              <w:t>undefying</w:t>
            </w:r>
            <w:proofErr w:type="spellEnd"/>
            <w:r w:rsidRPr="0071445E">
              <w:rPr>
                <w:shd w:val="clear" w:color="auto" w:fill="FFFFFF" w:themeFill="background1"/>
                <w:lang w:val="en-GB"/>
              </w:rPr>
              <w:t xml:space="preserve"> value to the Result variable this adding this line prevented this</w:t>
            </w:r>
            <w:r>
              <w:rPr>
                <w:shd w:val="clear" w:color="auto" w:fill="D6D5D5" w:themeFill="background2"/>
                <w:lang w:val="en-GB"/>
              </w:rPr>
              <w:t xml:space="preserve"> </w:t>
            </w:r>
            <w:r w:rsidR="0071445E" w:rsidRPr="0071445E">
              <w:rPr>
                <w:bdr w:val="single" w:sz="4" w:space="0" w:color="auto"/>
                <w:shd w:val="clear" w:color="auto" w:fill="D6D5D5" w:themeFill="background2"/>
                <w:lang w:val="en-GB"/>
              </w:rPr>
              <w:t>Post =&gt; (Result = -1 or Result = Cost * 100)</w:t>
            </w:r>
            <w:r w:rsidR="0071445E" w:rsidRPr="0071445E">
              <w:rPr>
                <w:shd w:val="clear" w:color="auto" w:fill="FFFFFF" w:themeFill="background1"/>
                <w:lang w:val="en-GB"/>
              </w:rPr>
              <w:t>.</w:t>
            </w:r>
          </w:p>
          <w:p w14:paraId="5E223620" w14:textId="0BAFB6BF" w:rsidR="0071445E" w:rsidRPr="0071445E" w:rsidRDefault="0071445E" w:rsidP="0071445E">
            <w:pPr>
              <w:pStyle w:val="Text"/>
              <w:numPr>
                <w:ilvl w:val="0"/>
                <w:numId w:val="10"/>
              </w:numPr>
              <w:rPr>
                <w:lang w:val="en-GB"/>
              </w:rPr>
            </w:pPr>
            <w:proofErr w:type="spellStart"/>
            <w:r w:rsidRPr="005F0F10">
              <w:rPr>
                <w:u w:val="single"/>
                <w:shd w:val="clear" w:color="auto" w:fill="FFFFFF" w:themeFill="background1"/>
                <w:lang w:val="en-GB"/>
              </w:rPr>
              <w:t>CalculateCharge</w:t>
            </w:r>
            <w:proofErr w:type="spellEnd"/>
            <w:r w:rsidRPr="0071445E">
              <w:rPr>
                <w:shd w:val="clear" w:color="auto" w:fill="FFFFFF" w:themeFill="background1"/>
                <w:lang w:val="en-GB"/>
              </w:rPr>
              <w:t>: As explained above for the same reasons Pre and Post aspects had to be introduced to tackle similar overflow and unknown value errors.</w:t>
            </w:r>
            <w:r w:rsidRPr="0071445E">
              <w:rPr>
                <w:shd w:val="clear" w:color="auto" w:fill="D6D5D5" w:themeFill="background2"/>
                <w:lang w:val="en-GB"/>
              </w:rPr>
              <w:t xml:space="preserve"> </w:t>
            </w:r>
            <w:r w:rsidRPr="0071445E">
              <w:rPr>
                <w:bdr w:val="single" w:sz="4" w:space="0" w:color="auto"/>
                <w:shd w:val="clear" w:color="auto" w:fill="D6D5D5" w:themeFill="background2"/>
                <w:lang w:val="en-GB"/>
              </w:rPr>
              <w:t xml:space="preserve">Pre =&gt; (Quantity &lt; </w:t>
            </w:r>
            <w:proofErr w:type="spellStart"/>
            <w:r w:rsidRPr="0071445E">
              <w:rPr>
                <w:bdr w:val="single" w:sz="4" w:space="0" w:color="auto"/>
                <w:shd w:val="clear" w:color="auto" w:fill="D6D5D5" w:themeFill="background2"/>
                <w:lang w:val="en-GB"/>
              </w:rPr>
              <w:t>Integer'Last</w:t>
            </w:r>
            <w:proofErr w:type="spellEnd"/>
            <w:r w:rsidRPr="0071445E">
              <w:rPr>
                <w:bdr w:val="single" w:sz="4" w:space="0" w:color="auto"/>
                <w:shd w:val="clear" w:color="auto" w:fill="D6D5D5" w:themeFill="background2"/>
                <w:lang w:val="en-GB"/>
              </w:rPr>
              <w:t xml:space="preserve"> / 5000 and Quantity &gt; </w:t>
            </w:r>
            <w:proofErr w:type="spellStart"/>
            <w:r w:rsidRPr="0071445E">
              <w:rPr>
                <w:bdr w:val="single" w:sz="4" w:space="0" w:color="auto"/>
                <w:shd w:val="clear" w:color="auto" w:fill="D6D5D5" w:themeFill="background2"/>
                <w:lang w:val="en-GB"/>
              </w:rPr>
              <w:t>Integer'First</w:t>
            </w:r>
            <w:proofErr w:type="spellEnd"/>
            <w:r w:rsidRPr="0071445E">
              <w:rPr>
                <w:bdr w:val="single" w:sz="4" w:space="0" w:color="auto"/>
                <w:shd w:val="clear" w:color="auto" w:fill="D6D5D5" w:themeFill="background2"/>
                <w:lang w:val="en-GB"/>
              </w:rPr>
              <w:t>/5000),</w:t>
            </w:r>
            <w:r w:rsidRPr="0071445E">
              <w:rPr>
                <w:bdr w:val="single" w:sz="4" w:space="0" w:color="auto"/>
                <w:shd w:val="clear" w:color="auto" w:fill="D6D5D5" w:themeFill="background2"/>
                <w:lang w:val="en-GB"/>
              </w:rPr>
              <w:t xml:space="preserve"> </w:t>
            </w:r>
            <w:r w:rsidRPr="0071445E">
              <w:rPr>
                <w:bdr w:val="single" w:sz="4" w:space="0" w:color="auto"/>
                <w:shd w:val="clear" w:color="auto" w:fill="D6D5D5" w:themeFill="background2"/>
                <w:lang w:val="en-GB"/>
              </w:rPr>
              <w:t>Post =&gt; (Charge = Quantity * 5000);</w:t>
            </w:r>
          </w:p>
          <w:p w14:paraId="5FD9A30F" w14:textId="77777777" w:rsidR="00622E67" w:rsidRDefault="003A5C9C" w:rsidP="0071445E">
            <w:pPr>
              <w:pStyle w:val="Text"/>
              <w:numPr>
                <w:ilvl w:val="0"/>
                <w:numId w:val="10"/>
              </w:numPr>
              <w:rPr>
                <w:lang w:val="en-GB"/>
              </w:rPr>
            </w:pPr>
            <w:r w:rsidRPr="005F0F10">
              <w:rPr>
                <w:u w:val="single"/>
                <w:lang w:val="en-GB"/>
              </w:rPr>
              <w:t>Modify</w:t>
            </w:r>
            <w:r>
              <w:rPr>
                <w:lang w:val="en-GB"/>
              </w:rPr>
              <w:t>:</w:t>
            </w:r>
            <w:r w:rsidR="0019742E">
              <w:rPr>
                <w:lang w:val="en-GB"/>
              </w:rPr>
              <w:t xml:space="preserve"> </w:t>
            </w:r>
            <w:r w:rsidR="00622E67">
              <w:rPr>
                <w:lang w:val="en-GB"/>
              </w:rPr>
              <w:t xml:space="preserve">The primary goal was to find the right </w:t>
            </w:r>
            <w:proofErr w:type="gramStart"/>
            <w:r w:rsidR="00622E67">
              <w:rPr>
                <w:lang w:val="en-GB"/>
              </w:rPr>
              <w:t>Pre condition</w:t>
            </w:r>
            <w:proofErr w:type="gramEnd"/>
            <w:r w:rsidR="00622E67">
              <w:rPr>
                <w:lang w:val="en-GB"/>
              </w:rPr>
              <w:t xml:space="preserve"> that could fit every possible combination of B + C that wouldn’t overflow the system and still be in the range of Size. For that specific task this complicated pre aspect was written</w:t>
            </w:r>
            <w:r w:rsidR="00622E67" w:rsidRPr="00622E67">
              <w:rPr>
                <w:lang w:val="en-GB"/>
              </w:rPr>
              <w:t xml:space="preserve">       </w:t>
            </w:r>
          </w:p>
          <w:p w14:paraId="4B7CAE2A" w14:textId="06DE3D42" w:rsidR="0071445E" w:rsidRDefault="00622E67" w:rsidP="00622E67">
            <w:pPr>
              <w:pStyle w:val="Text"/>
              <w:ind w:left="720"/>
              <w:rPr>
                <w:lang w:val="en-GB"/>
              </w:rPr>
            </w:pPr>
            <w:r w:rsidRPr="00622E67">
              <w:rPr>
                <w:bdr w:val="single" w:sz="4" w:space="0" w:color="auto"/>
                <w:shd w:val="clear" w:color="auto" w:fill="D9D9D9" w:themeFill="background1" w:themeFillShade="D9"/>
                <w:lang w:val="en-GB"/>
              </w:rPr>
              <w:t xml:space="preserve">Pre =&gt; ((C &lt; </w:t>
            </w:r>
            <w:proofErr w:type="spellStart"/>
            <w:r w:rsidRPr="00622E67">
              <w:rPr>
                <w:bdr w:val="single" w:sz="4" w:space="0" w:color="auto"/>
                <w:shd w:val="clear" w:color="auto" w:fill="D9D9D9" w:themeFill="background1" w:themeFillShade="D9"/>
                <w:lang w:val="en-GB"/>
              </w:rPr>
              <w:t>Integer'First</w:t>
            </w:r>
            <w:proofErr w:type="spellEnd"/>
            <w:r w:rsidRPr="00622E67">
              <w:rPr>
                <w:bdr w:val="single" w:sz="4" w:space="0" w:color="auto"/>
                <w:shd w:val="clear" w:color="auto" w:fill="D9D9D9" w:themeFill="background1" w:themeFillShade="D9"/>
                <w:lang w:val="en-GB"/>
              </w:rPr>
              <w:t xml:space="preserve"> and B &lt; </w:t>
            </w:r>
            <w:proofErr w:type="spellStart"/>
            <w:r w:rsidRPr="00622E67">
              <w:rPr>
                <w:bdr w:val="single" w:sz="4" w:space="0" w:color="auto"/>
                <w:shd w:val="clear" w:color="auto" w:fill="D9D9D9" w:themeFill="background1" w:themeFillShade="D9"/>
                <w:lang w:val="en-GB"/>
              </w:rPr>
              <w:t>Integer'First</w:t>
            </w:r>
            <w:proofErr w:type="spellEnd"/>
            <w:r w:rsidRPr="00622E67">
              <w:rPr>
                <w:bdr w:val="single" w:sz="4" w:space="0" w:color="auto"/>
                <w:shd w:val="clear" w:color="auto" w:fill="D9D9D9" w:themeFill="background1" w:themeFillShade="D9"/>
                <w:lang w:val="en-GB"/>
              </w:rPr>
              <w:t xml:space="preserve"> and B &gt; </w:t>
            </w:r>
            <w:proofErr w:type="spellStart"/>
            <w:r w:rsidRPr="00622E67">
              <w:rPr>
                <w:bdr w:val="single" w:sz="4" w:space="0" w:color="auto"/>
                <w:shd w:val="clear" w:color="auto" w:fill="D9D9D9" w:themeFill="background1" w:themeFillShade="D9"/>
                <w:lang w:val="en-GB"/>
              </w:rPr>
              <w:t>Integer'Last</w:t>
            </w:r>
            <w:proofErr w:type="spellEnd"/>
            <w:r w:rsidRPr="00622E67">
              <w:rPr>
                <w:bdr w:val="single" w:sz="4" w:space="0" w:color="auto"/>
                <w:shd w:val="clear" w:color="auto" w:fill="D9D9D9" w:themeFill="background1" w:themeFillShade="D9"/>
                <w:lang w:val="en-GB"/>
              </w:rPr>
              <w:t xml:space="preserve"> and C &gt; </w:t>
            </w:r>
            <w:proofErr w:type="spellStart"/>
            <w:r w:rsidRPr="00622E67">
              <w:rPr>
                <w:bdr w:val="single" w:sz="4" w:space="0" w:color="auto"/>
                <w:shd w:val="clear" w:color="auto" w:fill="D9D9D9" w:themeFill="background1" w:themeFillShade="D9"/>
                <w:lang w:val="en-GB"/>
              </w:rPr>
              <w:t>Integer'Last</w:t>
            </w:r>
            <w:proofErr w:type="spellEnd"/>
            <w:r w:rsidRPr="00622E67">
              <w:rPr>
                <w:bdr w:val="single" w:sz="4" w:space="0" w:color="auto"/>
                <w:shd w:val="clear" w:color="auto" w:fill="D9D9D9" w:themeFill="background1" w:themeFillShade="D9"/>
                <w:lang w:val="en-GB"/>
              </w:rPr>
              <w:t xml:space="preserve">) and then (B + C &gt; </w:t>
            </w:r>
            <w:proofErr w:type="spellStart"/>
            <w:r w:rsidRPr="00622E67">
              <w:rPr>
                <w:bdr w:val="single" w:sz="4" w:space="0" w:color="auto"/>
                <w:shd w:val="clear" w:color="auto" w:fill="D9D9D9" w:themeFill="background1" w:themeFillShade="D9"/>
                <w:lang w:val="en-GB"/>
              </w:rPr>
              <w:t>Integer'First</w:t>
            </w:r>
            <w:proofErr w:type="spellEnd"/>
            <w:r w:rsidRPr="00622E67">
              <w:rPr>
                <w:bdr w:val="single" w:sz="4" w:space="0" w:color="auto"/>
                <w:shd w:val="clear" w:color="auto" w:fill="D9D9D9" w:themeFill="background1" w:themeFillShade="D9"/>
                <w:lang w:val="en-GB"/>
              </w:rPr>
              <w:t xml:space="preserve"> - </w:t>
            </w:r>
            <w:proofErr w:type="spellStart"/>
            <w:r w:rsidRPr="00622E67">
              <w:rPr>
                <w:bdr w:val="single" w:sz="4" w:space="0" w:color="auto"/>
                <w:shd w:val="clear" w:color="auto" w:fill="D9D9D9" w:themeFill="background1" w:themeFillShade="D9"/>
                <w:lang w:val="en-GB"/>
              </w:rPr>
              <w:t>Size'Last</w:t>
            </w:r>
            <w:proofErr w:type="spellEnd"/>
            <w:r w:rsidRPr="00622E67">
              <w:rPr>
                <w:bdr w:val="single" w:sz="4" w:space="0" w:color="auto"/>
                <w:shd w:val="clear" w:color="auto" w:fill="D9D9D9" w:themeFill="background1" w:themeFillShade="D9"/>
                <w:lang w:val="en-GB"/>
              </w:rPr>
              <w:t xml:space="preserve"> and B + C &lt; </w:t>
            </w:r>
            <w:proofErr w:type="spellStart"/>
            <w:r w:rsidRPr="00622E67">
              <w:rPr>
                <w:bdr w:val="single" w:sz="4" w:space="0" w:color="auto"/>
                <w:shd w:val="clear" w:color="auto" w:fill="D9D9D9" w:themeFill="background1" w:themeFillShade="D9"/>
                <w:lang w:val="en-GB"/>
              </w:rPr>
              <w:t>Integer'Last</w:t>
            </w:r>
            <w:proofErr w:type="spellEnd"/>
            <w:r w:rsidRPr="00622E67">
              <w:rPr>
                <w:bdr w:val="single" w:sz="4" w:space="0" w:color="auto"/>
                <w:shd w:val="clear" w:color="auto" w:fill="D9D9D9" w:themeFill="background1" w:themeFillShade="D9"/>
                <w:lang w:val="en-GB"/>
              </w:rPr>
              <w:t xml:space="preserve"> + </w:t>
            </w:r>
            <w:proofErr w:type="spellStart"/>
            <w:r w:rsidRPr="00622E67">
              <w:rPr>
                <w:bdr w:val="single" w:sz="4" w:space="0" w:color="auto"/>
                <w:shd w:val="clear" w:color="auto" w:fill="D9D9D9" w:themeFill="background1" w:themeFillShade="D9"/>
                <w:lang w:val="en-GB"/>
              </w:rPr>
              <w:t>Size'Last</w:t>
            </w:r>
            <w:proofErr w:type="spellEnd"/>
            <w:r w:rsidRPr="00622E67">
              <w:rPr>
                <w:bdr w:val="single" w:sz="4" w:space="0" w:color="auto"/>
                <w:shd w:val="clear" w:color="auto" w:fill="D9D9D9" w:themeFill="background1" w:themeFillShade="D9"/>
                <w:lang w:val="en-GB"/>
              </w:rPr>
              <w:t xml:space="preserve">) and then B + C &gt; 0 and then B + C &lt; </w:t>
            </w:r>
            <w:proofErr w:type="spellStart"/>
            <w:r w:rsidRPr="00622E67">
              <w:rPr>
                <w:bdr w:val="single" w:sz="4" w:space="0" w:color="auto"/>
                <w:shd w:val="clear" w:color="auto" w:fill="D9D9D9" w:themeFill="background1" w:themeFillShade="D9"/>
                <w:lang w:val="en-GB"/>
              </w:rPr>
              <w:t>Size'Last</w:t>
            </w:r>
            <w:proofErr w:type="spellEnd"/>
            <w:r w:rsidRPr="00622E67">
              <w:rPr>
                <w:bdr w:val="single" w:sz="4" w:space="0" w:color="auto"/>
                <w:shd w:val="clear" w:color="auto" w:fill="D9D9D9" w:themeFill="background1" w:themeFillShade="D9"/>
                <w:lang w:val="en-GB"/>
              </w:rPr>
              <w:t>)</w:t>
            </w:r>
            <w:r w:rsidR="0019742E">
              <w:rPr>
                <w:lang w:val="en-GB"/>
              </w:rPr>
              <w:t>. Once again it is checked that the final value is indeed correct</w:t>
            </w:r>
            <w:r w:rsidR="005F0F10">
              <w:rPr>
                <w:lang w:val="en-GB"/>
              </w:rPr>
              <w:t xml:space="preserve"> </w:t>
            </w:r>
            <w:r w:rsidR="005F0F10" w:rsidRPr="0019742E">
              <w:rPr>
                <w:bdr w:val="single" w:sz="4" w:space="0" w:color="auto"/>
                <w:shd w:val="clear" w:color="auto" w:fill="D9D9D9" w:themeFill="background1" w:themeFillShade="D9"/>
                <w:lang w:val="en-GB"/>
              </w:rPr>
              <w:t>Post =&gt; (A(B+C) = 40)</w:t>
            </w:r>
          </w:p>
          <w:p w14:paraId="457B6EE6" w14:textId="77777777" w:rsidR="005F0F10" w:rsidRPr="005F0F10" w:rsidRDefault="003A5C9C" w:rsidP="005F0F10">
            <w:pPr>
              <w:pStyle w:val="Text"/>
              <w:numPr>
                <w:ilvl w:val="0"/>
                <w:numId w:val="10"/>
              </w:numPr>
              <w:rPr>
                <w:lang w:val="en-GB"/>
              </w:rPr>
            </w:pPr>
            <w:proofErr w:type="spellStart"/>
            <w:r w:rsidRPr="005F0F10">
              <w:rPr>
                <w:u w:val="single"/>
                <w:lang w:val="en-GB"/>
              </w:rPr>
              <w:t>MaskSequence</w:t>
            </w:r>
            <w:proofErr w:type="spellEnd"/>
            <w:r w:rsidRPr="005F0F10">
              <w:rPr>
                <w:u w:val="single"/>
                <w:lang w:val="en-GB"/>
              </w:rPr>
              <w:t>:</w:t>
            </w:r>
            <w:r w:rsidRPr="005F0F10">
              <w:rPr>
                <w:lang w:val="en-GB"/>
              </w:rPr>
              <w:t xml:space="preserve"> For this one the proof tool had to deal with checking every single array value so for all keyword was used. In the Pre aspect, both arrays length are checked </w:t>
            </w:r>
            <w:r w:rsidR="005F0F10" w:rsidRPr="005F0F10">
              <w:rPr>
                <w:lang w:val="en-GB"/>
              </w:rPr>
              <w:t>if they are within the range of Size and then every element of Target Array is checked if it is less than the maximum integer value and then if all values of Mask array are either 1 or 0.</w:t>
            </w:r>
            <w:r w:rsidR="005F0F10">
              <w:t xml:space="preserve"> </w:t>
            </w:r>
          </w:p>
          <w:p w14:paraId="7EC226E9" w14:textId="77777777" w:rsidR="005F0F10" w:rsidRDefault="005F0F10" w:rsidP="005F0F10">
            <w:pPr>
              <w:pStyle w:val="Text"/>
              <w:ind w:left="720"/>
              <w:rPr>
                <w:bdr w:val="single" w:sz="4" w:space="0" w:color="auto"/>
                <w:shd w:val="clear" w:color="auto" w:fill="D9D9D9" w:themeFill="background1" w:themeFillShade="D9"/>
                <w:lang w:val="en-GB"/>
              </w:rPr>
            </w:pPr>
            <w:r w:rsidRPr="005F0F10">
              <w:rPr>
                <w:bdr w:val="single" w:sz="4" w:space="0" w:color="auto"/>
                <w:shd w:val="clear" w:color="auto" w:fill="D9D9D9" w:themeFill="background1" w:themeFillShade="D9"/>
              </w:rPr>
              <w:t>Pre =</w:t>
            </w:r>
            <w:proofErr w:type="gramStart"/>
            <w:r w:rsidRPr="005F0F10">
              <w:rPr>
                <w:bdr w:val="single" w:sz="4" w:space="0" w:color="auto"/>
                <w:shd w:val="clear" w:color="auto" w:fill="D9D9D9" w:themeFill="background1" w:themeFillShade="D9"/>
              </w:rPr>
              <w:t>&gt;</w:t>
            </w:r>
            <w:r w:rsidRPr="005F0F10">
              <w:rPr>
                <w:bdr w:val="single" w:sz="4" w:space="0" w:color="auto"/>
                <w:shd w:val="clear" w:color="auto" w:fill="D9D9D9" w:themeFill="background1" w:themeFillShade="D9"/>
                <w:lang w:val="en-GB"/>
              </w:rPr>
              <w:t>(</w:t>
            </w:r>
            <w:proofErr w:type="spellStart"/>
            <w:proofErr w:type="gramEnd"/>
            <w:r w:rsidRPr="005F0F10">
              <w:rPr>
                <w:bdr w:val="single" w:sz="4" w:space="0" w:color="auto"/>
                <w:shd w:val="clear" w:color="auto" w:fill="D9D9D9" w:themeFill="background1" w:themeFillShade="D9"/>
                <w:lang w:val="en-GB"/>
              </w:rPr>
              <w:t>Target'Length</w:t>
            </w:r>
            <w:proofErr w:type="spellEnd"/>
            <w:r w:rsidRPr="005F0F10">
              <w:rPr>
                <w:bdr w:val="single" w:sz="4" w:space="0" w:color="auto"/>
                <w:shd w:val="clear" w:color="auto" w:fill="D9D9D9" w:themeFill="background1" w:themeFillShade="D9"/>
                <w:lang w:val="en-GB"/>
              </w:rPr>
              <w:t xml:space="preserve"> in </w:t>
            </w:r>
            <w:proofErr w:type="spellStart"/>
            <w:r w:rsidRPr="005F0F10">
              <w:rPr>
                <w:bdr w:val="single" w:sz="4" w:space="0" w:color="auto"/>
                <w:shd w:val="clear" w:color="auto" w:fill="D9D9D9" w:themeFill="background1" w:themeFillShade="D9"/>
                <w:lang w:val="en-GB"/>
              </w:rPr>
              <w:t>Size'Range</w:t>
            </w:r>
            <w:proofErr w:type="spellEnd"/>
            <w:r w:rsidRPr="005F0F10">
              <w:rPr>
                <w:bdr w:val="single" w:sz="4" w:space="0" w:color="auto"/>
                <w:shd w:val="clear" w:color="auto" w:fill="D9D9D9" w:themeFill="background1" w:themeFillShade="D9"/>
                <w:lang w:val="en-GB"/>
              </w:rPr>
              <w:t xml:space="preserve"> and </w:t>
            </w:r>
            <w:proofErr w:type="spellStart"/>
            <w:r w:rsidRPr="005F0F10">
              <w:rPr>
                <w:bdr w:val="single" w:sz="4" w:space="0" w:color="auto"/>
                <w:shd w:val="clear" w:color="auto" w:fill="D9D9D9" w:themeFill="background1" w:themeFillShade="D9"/>
                <w:lang w:val="en-GB"/>
              </w:rPr>
              <w:t>Mask'Length</w:t>
            </w:r>
            <w:proofErr w:type="spellEnd"/>
            <w:r w:rsidRPr="005F0F10">
              <w:rPr>
                <w:bdr w:val="single" w:sz="4" w:space="0" w:color="auto"/>
                <w:shd w:val="clear" w:color="auto" w:fill="D9D9D9" w:themeFill="background1" w:themeFillShade="D9"/>
                <w:lang w:val="en-GB"/>
              </w:rPr>
              <w:t xml:space="preserve"> in </w:t>
            </w:r>
            <w:proofErr w:type="spellStart"/>
            <w:r w:rsidRPr="005F0F10">
              <w:rPr>
                <w:bdr w:val="single" w:sz="4" w:space="0" w:color="auto"/>
                <w:shd w:val="clear" w:color="auto" w:fill="D9D9D9" w:themeFill="background1" w:themeFillShade="D9"/>
                <w:lang w:val="en-GB"/>
              </w:rPr>
              <w:t>Size'Range</w:t>
            </w:r>
            <w:proofErr w:type="spellEnd"/>
            <w:r w:rsidRPr="005F0F10">
              <w:rPr>
                <w:bdr w:val="single" w:sz="4" w:space="0" w:color="auto"/>
                <w:shd w:val="clear" w:color="auto" w:fill="D9D9D9" w:themeFill="background1" w:themeFillShade="D9"/>
                <w:lang w:val="en-GB"/>
              </w:rPr>
              <w:t xml:space="preserve"> and                  (for all I in </w:t>
            </w:r>
            <w:proofErr w:type="spellStart"/>
            <w:r w:rsidRPr="005F0F10">
              <w:rPr>
                <w:bdr w:val="single" w:sz="4" w:space="0" w:color="auto"/>
                <w:shd w:val="clear" w:color="auto" w:fill="D9D9D9" w:themeFill="background1" w:themeFillShade="D9"/>
                <w:lang w:val="en-GB"/>
              </w:rPr>
              <w:t>Size'Range</w:t>
            </w:r>
            <w:proofErr w:type="spellEnd"/>
            <w:r w:rsidRPr="005F0F10">
              <w:rPr>
                <w:bdr w:val="single" w:sz="4" w:space="0" w:color="auto"/>
                <w:shd w:val="clear" w:color="auto" w:fill="D9D9D9" w:themeFill="background1" w:themeFillShade="D9"/>
                <w:lang w:val="en-GB"/>
              </w:rPr>
              <w:t xml:space="preserve"> =&gt;Target(I) &lt; </w:t>
            </w:r>
            <w:proofErr w:type="spellStart"/>
            <w:r w:rsidRPr="005F0F10">
              <w:rPr>
                <w:bdr w:val="single" w:sz="4" w:space="0" w:color="auto"/>
                <w:shd w:val="clear" w:color="auto" w:fill="D9D9D9" w:themeFill="background1" w:themeFillShade="D9"/>
                <w:lang w:val="en-GB"/>
              </w:rPr>
              <w:t>Integer'Last</w:t>
            </w:r>
            <w:proofErr w:type="spellEnd"/>
            <w:r w:rsidRPr="005F0F10">
              <w:rPr>
                <w:bdr w:val="single" w:sz="4" w:space="0" w:color="auto"/>
                <w:shd w:val="clear" w:color="auto" w:fill="D9D9D9" w:themeFill="background1" w:themeFillShade="D9"/>
                <w:lang w:val="en-GB"/>
              </w:rPr>
              <w:t xml:space="preserve"> and</w:t>
            </w:r>
            <w:r w:rsidRPr="005F0F10">
              <w:rPr>
                <w:bdr w:val="single" w:sz="4" w:space="0" w:color="auto"/>
                <w:shd w:val="clear" w:color="auto" w:fill="D9D9D9" w:themeFill="background1" w:themeFillShade="D9"/>
                <w:lang w:val="en-GB"/>
              </w:rPr>
              <w:t xml:space="preserve"> then (Mask(I) = 1 or Mask(I) = 0)))</w:t>
            </w:r>
            <w:r>
              <w:rPr>
                <w:bdr w:val="single" w:sz="4" w:space="0" w:color="auto"/>
                <w:shd w:val="clear" w:color="auto" w:fill="D9D9D9" w:themeFill="background1" w:themeFillShade="D9"/>
                <w:lang w:val="en-GB"/>
              </w:rPr>
              <w:t xml:space="preserve"> </w:t>
            </w:r>
          </w:p>
          <w:p w14:paraId="5E45ECC3" w14:textId="77777777" w:rsidR="005F0F10" w:rsidRDefault="005F0F10" w:rsidP="005F0F10">
            <w:pPr>
              <w:pStyle w:val="Text"/>
              <w:ind w:left="720"/>
              <w:rPr>
                <w:shd w:val="clear" w:color="auto" w:fill="FFFFFF" w:themeFill="background1"/>
                <w:lang w:val="en-GB"/>
              </w:rPr>
            </w:pPr>
            <w:r w:rsidRPr="005F0F10">
              <w:rPr>
                <w:shd w:val="clear" w:color="auto" w:fill="FFFFFF" w:themeFill="background1"/>
                <w:lang w:val="en-GB"/>
              </w:rPr>
              <w:t>For the Post condition the final values of the Target array are verified that have been assigned the desired value.</w:t>
            </w:r>
          </w:p>
          <w:p w14:paraId="7D2FA2BD" w14:textId="0EEE126F" w:rsidR="003A5C9C" w:rsidRPr="005F0F10" w:rsidRDefault="005F0F10" w:rsidP="005F0F10">
            <w:pPr>
              <w:pStyle w:val="Text"/>
              <w:ind w:left="720"/>
              <w:rPr>
                <w:lang w:val="en-GB"/>
              </w:rPr>
            </w:pPr>
            <w:r>
              <w:rPr>
                <w:bdr w:val="single" w:sz="4" w:space="0" w:color="auto"/>
                <w:shd w:val="clear" w:color="auto" w:fill="D9D9D9" w:themeFill="background1" w:themeFillShade="D9"/>
                <w:lang w:val="en-GB"/>
              </w:rPr>
              <w:t xml:space="preserve"> </w:t>
            </w:r>
            <w:r w:rsidRPr="005F0F10">
              <w:rPr>
                <w:bdr w:val="single" w:sz="4" w:space="0" w:color="auto"/>
                <w:shd w:val="clear" w:color="auto" w:fill="D9D9D9" w:themeFill="background1" w:themeFillShade="D9"/>
                <w:lang w:val="en-GB"/>
              </w:rPr>
              <w:t xml:space="preserve">Post =&gt; (for all I in </w:t>
            </w:r>
            <w:proofErr w:type="spellStart"/>
            <w:r w:rsidRPr="005F0F10">
              <w:rPr>
                <w:bdr w:val="single" w:sz="4" w:space="0" w:color="auto"/>
                <w:shd w:val="clear" w:color="auto" w:fill="D9D9D9" w:themeFill="background1" w:themeFillShade="D9"/>
                <w:lang w:val="en-GB"/>
              </w:rPr>
              <w:t>Size'Range</w:t>
            </w:r>
            <w:proofErr w:type="spellEnd"/>
            <w:r w:rsidRPr="005F0F10">
              <w:rPr>
                <w:bdr w:val="single" w:sz="4" w:space="0" w:color="auto"/>
                <w:shd w:val="clear" w:color="auto" w:fill="D9D9D9" w:themeFill="background1" w:themeFillShade="D9"/>
                <w:lang w:val="en-GB"/>
              </w:rPr>
              <w:t xml:space="preserve"> =&gt; (Target(I) = Target(I) * Mask(I)))</w:t>
            </w:r>
          </w:p>
        </w:tc>
        <w:tc>
          <w:tcPr>
            <w:tcW w:w="442" w:type="dxa"/>
            <w:gridSpan w:val="2"/>
          </w:tcPr>
          <w:p w14:paraId="27832D77" w14:textId="77777777" w:rsidR="00A64FE9" w:rsidRPr="0087659D" w:rsidRDefault="00A64FE9" w:rsidP="00A64FE9">
            <w:pPr>
              <w:rPr>
                <w:sz w:val="28"/>
                <w:szCs w:val="28"/>
              </w:rPr>
            </w:pPr>
          </w:p>
        </w:tc>
      </w:tr>
      <w:tr w:rsidR="00A64FE9" w:rsidRPr="0087659D" w14:paraId="019EA493" w14:textId="77777777" w:rsidTr="00327D32">
        <w:trPr>
          <w:gridAfter w:val="3"/>
          <w:wAfter w:w="719" w:type="dxa"/>
          <w:trHeight w:val="730"/>
        </w:trPr>
        <w:tc>
          <w:tcPr>
            <w:tcW w:w="426" w:type="dxa"/>
          </w:tcPr>
          <w:p w14:paraId="0DCBD4CD" w14:textId="77777777" w:rsidR="00A64FE9" w:rsidRPr="0087659D" w:rsidRDefault="00A64FE9" w:rsidP="00A64FE9">
            <w:pPr>
              <w:rPr>
                <w:sz w:val="28"/>
                <w:szCs w:val="28"/>
              </w:rPr>
            </w:pPr>
          </w:p>
        </w:tc>
        <w:tc>
          <w:tcPr>
            <w:tcW w:w="8566" w:type="dxa"/>
            <w:gridSpan w:val="11"/>
            <w:tcBorders>
              <w:top w:val="single" w:sz="18" w:space="0" w:color="476166" w:themeColor="accent1"/>
            </w:tcBorders>
          </w:tcPr>
          <w:p w14:paraId="54626A34" w14:textId="34647FAC" w:rsidR="00A64FE9" w:rsidRPr="0087659D" w:rsidRDefault="00A64FE9" w:rsidP="00A64FE9">
            <w:pPr>
              <w:rPr>
                <w:sz w:val="28"/>
                <w:szCs w:val="28"/>
              </w:rPr>
            </w:pPr>
          </w:p>
        </w:tc>
        <w:tc>
          <w:tcPr>
            <w:tcW w:w="1079" w:type="dxa"/>
            <w:gridSpan w:val="3"/>
          </w:tcPr>
          <w:p w14:paraId="5E912754" w14:textId="77777777" w:rsidR="00A64FE9" w:rsidRPr="0087659D" w:rsidRDefault="00A64FE9" w:rsidP="00A64FE9">
            <w:pPr>
              <w:rPr>
                <w:sz w:val="28"/>
                <w:szCs w:val="28"/>
              </w:rPr>
            </w:pPr>
          </w:p>
        </w:tc>
      </w:tr>
    </w:tbl>
    <w:p w14:paraId="0AA4F458" w14:textId="753E8545" w:rsidR="0087659D" w:rsidRDefault="008765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426"/>
        <w:gridCol w:w="2146"/>
        <w:gridCol w:w="1510"/>
        <w:gridCol w:w="3396"/>
        <w:gridCol w:w="2728"/>
        <w:gridCol w:w="142"/>
        <w:gridCol w:w="275"/>
        <w:gridCol w:w="177"/>
      </w:tblGrid>
      <w:tr w:rsidR="00BC07D4" w:rsidRPr="009510E7" w14:paraId="36AE1F0F" w14:textId="77777777" w:rsidTr="00BF6AAB">
        <w:trPr>
          <w:gridAfter w:val="1"/>
          <w:wAfter w:w="177" w:type="dxa"/>
          <w:trHeight w:val="794"/>
        </w:trPr>
        <w:tc>
          <w:tcPr>
            <w:tcW w:w="426" w:type="dxa"/>
            <w:tcBorders>
              <w:right w:val="single" w:sz="18" w:space="0" w:color="476166" w:themeColor="accent1"/>
            </w:tcBorders>
          </w:tcPr>
          <w:p w14:paraId="16BF7E11" w14:textId="322378CA" w:rsidR="00984793" w:rsidRPr="009510E7" w:rsidRDefault="00984793" w:rsidP="007F3BD3">
            <w:pPr>
              <w:rPr>
                <w:sz w:val="28"/>
                <w:szCs w:val="28"/>
              </w:rPr>
            </w:pPr>
          </w:p>
          <w:p w14:paraId="15DDB13B" w14:textId="77777777" w:rsidR="00984793" w:rsidRPr="009510E7" w:rsidRDefault="00984793" w:rsidP="007F3BD3">
            <w:pPr>
              <w:rPr>
                <w:sz w:val="28"/>
                <w:szCs w:val="28"/>
              </w:rPr>
            </w:pPr>
          </w:p>
          <w:p w14:paraId="1482E35D" w14:textId="77777777" w:rsidR="0059615A" w:rsidRPr="009510E7" w:rsidRDefault="0059615A" w:rsidP="007F3BD3">
            <w:pPr>
              <w:rPr>
                <w:sz w:val="28"/>
                <w:szCs w:val="28"/>
              </w:rPr>
            </w:pPr>
          </w:p>
          <w:p w14:paraId="7C592918" w14:textId="77777777" w:rsidR="0059615A" w:rsidRPr="009510E7" w:rsidRDefault="0059615A" w:rsidP="007F3BD3">
            <w:pPr>
              <w:rPr>
                <w:sz w:val="28"/>
                <w:szCs w:val="28"/>
              </w:rPr>
            </w:pPr>
          </w:p>
        </w:tc>
        <w:tc>
          <w:tcPr>
            <w:tcW w:w="9780" w:type="dxa"/>
            <w:gridSpan w:val="4"/>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38A7469" w14:textId="29F0C749" w:rsidR="0059615A" w:rsidRPr="009510E7" w:rsidRDefault="00F274B7" w:rsidP="007F3BD3">
            <w:pPr>
              <w:pStyle w:val="Heading4"/>
            </w:pPr>
            <w:r>
              <w:t>TASK 2: WEAKEST PRECONDITIONS</w:t>
            </w:r>
          </w:p>
        </w:tc>
        <w:tc>
          <w:tcPr>
            <w:tcW w:w="417" w:type="dxa"/>
            <w:gridSpan w:val="2"/>
            <w:tcBorders>
              <w:left w:val="single" w:sz="18" w:space="0" w:color="476166" w:themeColor="accent1"/>
            </w:tcBorders>
          </w:tcPr>
          <w:p w14:paraId="71A088D4" w14:textId="77777777" w:rsidR="0059615A" w:rsidRPr="009510E7" w:rsidRDefault="0059615A" w:rsidP="007F3BD3">
            <w:pPr>
              <w:rPr>
                <w:sz w:val="28"/>
                <w:szCs w:val="28"/>
              </w:rPr>
            </w:pPr>
          </w:p>
        </w:tc>
      </w:tr>
      <w:tr w:rsidR="00984793" w:rsidRPr="009510E7" w14:paraId="58259B69" w14:textId="77777777" w:rsidTr="00BF6AAB">
        <w:trPr>
          <w:gridAfter w:val="1"/>
          <w:wAfter w:w="177" w:type="dxa"/>
          <w:trHeight w:val="261"/>
        </w:trPr>
        <w:tc>
          <w:tcPr>
            <w:tcW w:w="426" w:type="dxa"/>
          </w:tcPr>
          <w:p w14:paraId="50EA479B" w14:textId="77777777" w:rsidR="0059615A" w:rsidRPr="009510E7" w:rsidRDefault="0059615A" w:rsidP="007F3BD3">
            <w:pPr>
              <w:rPr>
                <w:sz w:val="28"/>
                <w:szCs w:val="28"/>
              </w:rPr>
            </w:pPr>
          </w:p>
        </w:tc>
        <w:tc>
          <w:tcPr>
            <w:tcW w:w="3656" w:type="dxa"/>
            <w:gridSpan w:val="2"/>
            <w:tcBorders>
              <w:top w:val="single" w:sz="18" w:space="0" w:color="476166" w:themeColor="accent1"/>
            </w:tcBorders>
          </w:tcPr>
          <w:p w14:paraId="46C9F840" w14:textId="77777777" w:rsidR="0059615A" w:rsidRPr="009510E7" w:rsidRDefault="0059615A" w:rsidP="007F3BD3">
            <w:pPr>
              <w:rPr>
                <w:sz w:val="28"/>
                <w:szCs w:val="28"/>
              </w:rPr>
            </w:pPr>
          </w:p>
        </w:tc>
        <w:tc>
          <w:tcPr>
            <w:tcW w:w="3396" w:type="dxa"/>
            <w:tcBorders>
              <w:top w:val="single" w:sz="18" w:space="0" w:color="476166" w:themeColor="accent1"/>
            </w:tcBorders>
          </w:tcPr>
          <w:p w14:paraId="4D457B27" w14:textId="77777777" w:rsidR="0059615A" w:rsidRPr="009510E7" w:rsidRDefault="0059615A" w:rsidP="007F3BD3">
            <w:pPr>
              <w:rPr>
                <w:sz w:val="28"/>
                <w:szCs w:val="28"/>
              </w:rPr>
            </w:pPr>
          </w:p>
        </w:tc>
        <w:tc>
          <w:tcPr>
            <w:tcW w:w="2728" w:type="dxa"/>
            <w:tcBorders>
              <w:top w:val="single" w:sz="18" w:space="0" w:color="476166" w:themeColor="accent1"/>
            </w:tcBorders>
          </w:tcPr>
          <w:p w14:paraId="7D926114" w14:textId="77777777" w:rsidR="0059615A" w:rsidRPr="009510E7" w:rsidRDefault="0059615A" w:rsidP="007F3BD3">
            <w:pPr>
              <w:rPr>
                <w:sz w:val="28"/>
                <w:szCs w:val="28"/>
              </w:rPr>
            </w:pPr>
          </w:p>
        </w:tc>
        <w:tc>
          <w:tcPr>
            <w:tcW w:w="417" w:type="dxa"/>
            <w:gridSpan w:val="2"/>
          </w:tcPr>
          <w:p w14:paraId="73A33B44" w14:textId="77777777" w:rsidR="0059615A" w:rsidRPr="009510E7" w:rsidRDefault="0059615A" w:rsidP="007F3BD3">
            <w:pPr>
              <w:rPr>
                <w:sz w:val="28"/>
                <w:szCs w:val="28"/>
              </w:rPr>
            </w:pPr>
          </w:p>
        </w:tc>
      </w:tr>
      <w:tr w:rsidR="00BC07D4" w:rsidRPr="009510E7" w14:paraId="17E5F048" w14:textId="77777777" w:rsidTr="00EA6363">
        <w:trPr>
          <w:trHeight w:val="3380"/>
        </w:trPr>
        <w:tc>
          <w:tcPr>
            <w:tcW w:w="426" w:type="dxa"/>
          </w:tcPr>
          <w:p w14:paraId="1F8B471A" w14:textId="77777777" w:rsidR="008E4923" w:rsidRPr="009510E7" w:rsidRDefault="008E4923" w:rsidP="008E4923">
            <w:pPr>
              <w:rPr>
                <w:sz w:val="28"/>
                <w:szCs w:val="28"/>
              </w:rPr>
            </w:pPr>
          </w:p>
        </w:tc>
        <w:tc>
          <w:tcPr>
            <w:tcW w:w="9922" w:type="dxa"/>
            <w:gridSpan w:val="5"/>
            <w:tcBorders>
              <w:top w:val="single" w:sz="18" w:space="0" w:color="476166" w:themeColor="accent1"/>
              <w:bottom w:val="single" w:sz="18" w:space="0" w:color="476166" w:themeColor="accent1"/>
            </w:tcBorders>
          </w:tcPr>
          <w:p w14:paraId="369568AD" w14:textId="3B6AC223" w:rsidR="00463C6D" w:rsidRDefault="00EA6363" w:rsidP="00463C6D">
            <w:pPr>
              <w:pStyle w:val="Heading5"/>
            </w:pPr>
            <w:r>
              <w:t>PROOF OF VERIFICATION</w:t>
            </w:r>
          </w:p>
          <w:p w14:paraId="1CDD785C" w14:textId="77777777" w:rsidR="00463C6D" w:rsidRDefault="00463C6D" w:rsidP="00463C6D">
            <w:pPr>
              <w:rPr>
                <w:sz w:val="28"/>
                <w:szCs w:val="28"/>
              </w:rPr>
            </w:pPr>
          </w:p>
          <w:p w14:paraId="3D337FF2" w14:textId="5E1A9A16" w:rsidR="00463C6D" w:rsidRPr="009510E7" w:rsidRDefault="00463C6D" w:rsidP="00463C6D">
            <w:pPr>
              <w:pStyle w:val="Text"/>
            </w:pPr>
            <w:bookmarkStart w:id="0" w:name="_GoBack"/>
            <w:bookmarkEnd w:id="0"/>
          </w:p>
        </w:tc>
        <w:tc>
          <w:tcPr>
            <w:tcW w:w="452" w:type="dxa"/>
            <w:gridSpan w:val="2"/>
          </w:tcPr>
          <w:p w14:paraId="7414F20C" w14:textId="77777777" w:rsidR="008E4923" w:rsidRPr="009510E7" w:rsidRDefault="008E4923" w:rsidP="008E4923">
            <w:pPr>
              <w:rPr>
                <w:sz w:val="28"/>
                <w:szCs w:val="28"/>
              </w:rPr>
            </w:pPr>
          </w:p>
          <w:p w14:paraId="7BC03609" w14:textId="3FFD50E3" w:rsidR="006B2616" w:rsidRPr="009510E7" w:rsidRDefault="006B2616" w:rsidP="008E4923">
            <w:pPr>
              <w:rPr>
                <w:sz w:val="28"/>
                <w:szCs w:val="28"/>
              </w:rPr>
            </w:pPr>
          </w:p>
        </w:tc>
      </w:tr>
      <w:tr w:rsidR="00463C6D" w:rsidRPr="009510E7" w14:paraId="3FF887C5" w14:textId="77777777" w:rsidTr="00BF6AAB">
        <w:trPr>
          <w:gridAfter w:val="6"/>
          <w:wAfter w:w="8228" w:type="dxa"/>
          <w:trHeight w:val="4516"/>
        </w:trPr>
        <w:tc>
          <w:tcPr>
            <w:tcW w:w="426" w:type="dxa"/>
          </w:tcPr>
          <w:p w14:paraId="3B578B5B" w14:textId="77777777" w:rsidR="00463C6D" w:rsidRPr="009510E7" w:rsidRDefault="00463C6D" w:rsidP="008E4923">
            <w:pPr>
              <w:rPr>
                <w:sz w:val="28"/>
                <w:szCs w:val="28"/>
              </w:rPr>
            </w:pPr>
          </w:p>
          <w:p w14:paraId="4FB4222F" w14:textId="47003956" w:rsidR="00463C6D" w:rsidRPr="009510E7" w:rsidRDefault="00463C6D" w:rsidP="008E4923">
            <w:pPr>
              <w:rPr>
                <w:sz w:val="28"/>
                <w:szCs w:val="28"/>
              </w:rPr>
            </w:pPr>
          </w:p>
          <w:p w14:paraId="6EA4668A" w14:textId="7FEA9EC8" w:rsidR="00463C6D" w:rsidRPr="009510E7" w:rsidRDefault="00463C6D" w:rsidP="008E4923">
            <w:pPr>
              <w:rPr>
                <w:sz w:val="28"/>
                <w:szCs w:val="28"/>
              </w:rPr>
            </w:pPr>
          </w:p>
          <w:p w14:paraId="66DA5604" w14:textId="5AFA67DC" w:rsidR="00463C6D" w:rsidRPr="009510E7" w:rsidRDefault="00463C6D" w:rsidP="008E4923">
            <w:pPr>
              <w:rPr>
                <w:sz w:val="28"/>
                <w:szCs w:val="28"/>
              </w:rPr>
            </w:pPr>
          </w:p>
          <w:p w14:paraId="536F4EF8" w14:textId="70355715" w:rsidR="00463C6D" w:rsidRPr="009510E7" w:rsidRDefault="00463C6D" w:rsidP="008E4923">
            <w:pPr>
              <w:rPr>
                <w:sz w:val="28"/>
                <w:szCs w:val="28"/>
              </w:rPr>
            </w:pPr>
          </w:p>
          <w:p w14:paraId="495ABC69" w14:textId="38FAE4AF" w:rsidR="00463C6D" w:rsidRPr="009510E7" w:rsidRDefault="00463C6D" w:rsidP="008E4923">
            <w:pPr>
              <w:rPr>
                <w:sz w:val="28"/>
                <w:szCs w:val="28"/>
              </w:rPr>
            </w:pPr>
          </w:p>
          <w:p w14:paraId="0C23CD91" w14:textId="5491EBCC" w:rsidR="00463C6D" w:rsidRPr="009510E7" w:rsidRDefault="00463C6D" w:rsidP="008E4923">
            <w:pPr>
              <w:rPr>
                <w:sz w:val="28"/>
                <w:szCs w:val="28"/>
              </w:rPr>
            </w:pPr>
          </w:p>
          <w:p w14:paraId="7D0FCCD1" w14:textId="62317AB7" w:rsidR="00463C6D" w:rsidRPr="009510E7" w:rsidRDefault="00463C6D" w:rsidP="008E4923">
            <w:pPr>
              <w:rPr>
                <w:sz w:val="28"/>
                <w:szCs w:val="28"/>
              </w:rPr>
            </w:pPr>
          </w:p>
          <w:p w14:paraId="1F3DA403" w14:textId="1AC9BF4A" w:rsidR="00463C6D" w:rsidRPr="009510E7" w:rsidRDefault="00463C6D" w:rsidP="008E4923">
            <w:pPr>
              <w:rPr>
                <w:sz w:val="28"/>
                <w:szCs w:val="28"/>
              </w:rPr>
            </w:pPr>
          </w:p>
          <w:p w14:paraId="48BC3633" w14:textId="777824D5" w:rsidR="00463C6D" w:rsidRPr="009510E7" w:rsidRDefault="00463C6D" w:rsidP="008E4923">
            <w:pPr>
              <w:rPr>
                <w:sz w:val="28"/>
                <w:szCs w:val="28"/>
              </w:rPr>
            </w:pPr>
          </w:p>
          <w:p w14:paraId="5729E535" w14:textId="7D4AF665" w:rsidR="00463C6D" w:rsidRPr="009510E7" w:rsidRDefault="00463C6D" w:rsidP="008E4923">
            <w:pPr>
              <w:rPr>
                <w:sz w:val="28"/>
                <w:szCs w:val="28"/>
              </w:rPr>
            </w:pPr>
          </w:p>
          <w:p w14:paraId="3FDB8038" w14:textId="62D2C42D" w:rsidR="00463C6D" w:rsidRPr="009510E7" w:rsidRDefault="00463C6D" w:rsidP="008E4923">
            <w:pPr>
              <w:rPr>
                <w:sz w:val="28"/>
                <w:szCs w:val="28"/>
              </w:rPr>
            </w:pPr>
          </w:p>
          <w:p w14:paraId="4ABCD866" w14:textId="49C6AA07" w:rsidR="00463C6D" w:rsidRPr="009510E7" w:rsidRDefault="00463C6D" w:rsidP="008E4923">
            <w:pPr>
              <w:rPr>
                <w:sz w:val="28"/>
                <w:szCs w:val="28"/>
              </w:rPr>
            </w:pPr>
          </w:p>
          <w:p w14:paraId="6575BABD" w14:textId="7089C996" w:rsidR="00463C6D" w:rsidRPr="009510E7" w:rsidRDefault="00463C6D" w:rsidP="008E4923">
            <w:pPr>
              <w:rPr>
                <w:sz w:val="28"/>
                <w:szCs w:val="28"/>
              </w:rPr>
            </w:pPr>
          </w:p>
          <w:p w14:paraId="71077307" w14:textId="45D4D758" w:rsidR="00463C6D" w:rsidRPr="009510E7" w:rsidRDefault="00463C6D" w:rsidP="008E4923">
            <w:pPr>
              <w:rPr>
                <w:sz w:val="28"/>
                <w:szCs w:val="28"/>
              </w:rPr>
            </w:pPr>
          </w:p>
          <w:p w14:paraId="115611EE" w14:textId="2DFA8B76" w:rsidR="00463C6D" w:rsidRPr="009510E7" w:rsidRDefault="00463C6D" w:rsidP="008E4923">
            <w:pPr>
              <w:rPr>
                <w:sz w:val="28"/>
                <w:szCs w:val="28"/>
              </w:rPr>
            </w:pPr>
          </w:p>
          <w:p w14:paraId="7FC509F3" w14:textId="451BB88C" w:rsidR="00463C6D" w:rsidRPr="009510E7" w:rsidRDefault="00463C6D" w:rsidP="008E4923">
            <w:pPr>
              <w:rPr>
                <w:sz w:val="28"/>
                <w:szCs w:val="28"/>
              </w:rPr>
            </w:pPr>
          </w:p>
          <w:p w14:paraId="5383A3B5" w14:textId="7C2C3037" w:rsidR="00463C6D" w:rsidRPr="009510E7" w:rsidRDefault="00463C6D" w:rsidP="008E4923">
            <w:pPr>
              <w:rPr>
                <w:sz w:val="28"/>
                <w:szCs w:val="28"/>
              </w:rPr>
            </w:pPr>
          </w:p>
          <w:p w14:paraId="4642A98A" w14:textId="066EDAD8" w:rsidR="00463C6D" w:rsidRPr="009510E7" w:rsidRDefault="00463C6D" w:rsidP="008E4923">
            <w:pPr>
              <w:rPr>
                <w:sz w:val="28"/>
                <w:szCs w:val="28"/>
              </w:rPr>
            </w:pPr>
          </w:p>
          <w:p w14:paraId="65CE3D6C" w14:textId="77777777" w:rsidR="00463C6D" w:rsidRPr="009510E7" w:rsidRDefault="00463C6D" w:rsidP="008E4923">
            <w:pPr>
              <w:rPr>
                <w:sz w:val="28"/>
                <w:szCs w:val="28"/>
              </w:rPr>
            </w:pPr>
          </w:p>
          <w:p w14:paraId="5648B77A" w14:textId="77777777" w:rsidR="00463C6D" w:rsidRPr="009510E7" w:rsidRDefault="00463C6D" w:rsidP="008E4923">
            <w:pPr>
              <w:rPr>
                <w:sz w:val="28"/>
                <w:szCs w:val="28"/>
              </w:rPr>
            </w:pPr>
          </w:p>
          <w:p w14:paraId="35C7E0CA" w14:textId="4C9048E1" w:rsidR="00463C6D" w:rsidRPr="009510E7" w:rsidRDefault="00463C6D" w:rsidP="008E4923">
            <w:pPr>
              <w:rPr>
                <w:sz w:val="28"/>
                <w:szCs w:val="28"/>
              </w:rPr>
            </w:pPr>
          </w:p>
        </w:tc>
        <w:tc>
          <w:tcPr>
            <w:tcW w:w="2146" w:type="dxa"/>
          </w:tcPr>
          <w:p w14:paraId="60FC092A" w14:textId="1CF827FE" w:rsidR="00463C6D" w:rsidRPr="009510E7" w:rsidRDefault="00463C6D" w:rsidP="008E4923">
            <w:pPr>
              <w:rPr>
                <w:sz w:val="28"/>
                <w:szCs w:val="28"/>
              </w:rPr>
            </w:pPr>
          </w:p>
        </w:tc>
      </w:tr>
    </w:tbl>
    <w:p w14:paraId="6ADB1B61" w14:textId="77777777" w:rsidR="00257E47" w:rsidRDefault="00257E47"/>
    <w:sectPr w:rsidR="00257E47" w:rsidSect="00E74B29">
      <w:footerReference w:type="even" r:id="rId13"/>
      <w:footerReference w:type="default" r:id="rId1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45662D" w14:textId="77777777" w:rsidR="002B36E5" w:rsidRDefault="002B36E5" w:rsidP="00E74B29">
      <w:r>
        <w:separator/>
      </w:r>
    </w:p>
  </w:endnote>
  <w:endnote w:type="continuationSeparator" w:id="0">
    <w:p w14:paraId="58B803A4" w14:textId="77777777" w:rsidR="002B36E5" w:rsidRDefault="002B36E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936648"/>
      <w:docPartObj>
        <w:docPartGallery w:val="Page Numbers (Bottom of Page)"/>
        <w:docPartUnique/>
      </w:docPartObj>
    </w:sdtPr>
    <w:sdtEndPr>
      <w:rPr>
        <w:rStyle w:val="PageNumber"/>
      </w:rPr>
    </w:sdtEndPr>
    <w:sdtContent>
      <w:p w14:paraId="4C8E61AF"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464BC5"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04CE2"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30004C3" w14:textId="77777777" w:rsidTr="006709F1">
      <w:tc>
        <w:tcPr>
          <w:tcW w:w="1079" w:type="dxa"/>
        </w:tcPr>
        <w:p w14:paraId="7A423118" w14:textId="77777777" w:rsidR="00E74B29" w:rsidRPr="00E74B29" w:rsidRDefault="00E74B29" w:rsidP="006709F1">
          <w:pPr>
            <w:pStyle w:val="Footer"/>
          </w:pPr>
        </w:p>
      </w:tc>
      <w:tc>
        <w:tcPr>
          <w:tcW w:w="5395" w:type="dxa"/>
        </w:tcPr>
        <w:p w14:paraId="5862725C" w14:textId="21FA4D97" w:rsidR="00E74B29" w:rsidRPr="00874FE7" w:rsidRDefault="00BF6AAB" w:rsidP="006709F1">
          <w:pPr>
            <w:pStyle w:val="Footer"/>
          </w:pPr>
          <w:r>
            <w:t>SPARK &amp; ADA</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53CA0B03"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91558E5" w14:textId="77777777" w:rsidR="00E74B29" w:rsidRPr="00E74B29" w:rsidRDefault="00E74B29" w:rsidP="006709F1">
          <w:pPr>
            <w:pStyle w:val="Footer"/>
          </w:pPr>
        </w:p>
      </w:tc>
    </w:tr>
  </w:tbl>
  <w:p w14:paraId="02C36FD4"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D9EE9" w14:textId="77777777" w:rsidR="002B36E5" w:rsidRDefault="002B36E5" w:rsidP="00E74B29">
      <w:r>
        <w:separator/>
      </w:r>
    </w:p>
  </w:footnote>
  <w:footnote w:type="continuationSeparator" w:id="0">
    <w:p w14:paraId="656C2C3A" w14:textId="77777777" w:rsidR="002B36E5" w:rsidRDefault="002B36E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E00CD"/>
    <w:multiLevelType w:val="hybridMultilevel"/>
    <w:tmpl w:val="AA34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E023C4"/>
    <w:multiLevelType w:val="hybridMultilevel"/>
    <w:tmpl w:val="A2C875A8"/>
    <w:lvl w:ilvl="0" w:tplc="0809000F">
      <w:start w:val="1"/>
      <w:numFmt w:val="decimal"/>
      <w:lvlText w:val="%1."/>
      <w:lvlJc w:val="left"/>
      <w:pPr>
        <w:ind w:left="789" w:hanging="360"/>
      </w:p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3" w15:restartNumberingAfterBreak="0">
    <w:nsid w:val="21E16EF8"/>
    <w:multiLevelType w:val="hybridMultilevel"/>
    <w:tmpl w:val="3DDC72FE"/>
    <w:lvl w:ilvl="0" w:tplc="0809000F">
      <w:start w:val="1"/>
      <w:numFmt w:val="decimal"/>
      <w:lvlText w:val="%1."/>
      <w:lvlJc w:val="left"/>
      <w:pPr>
        <w:ind w:left="789" w:hanging="360"/>
      </w:p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4" w15:restartNumberingAfterBreak="0">
    <w:nsid w:val="310717E1"/>
    <w:multiLevelType w:val="hybridMultilevel"/>
    <w:tmpl w:val="7324CE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3946D8"/>
    <w:multiLevelType w:val="hybridMultilevel"/>
    <w:tmpl w:val="07024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4171D66"/>
    <w:multiLevelType w:val="hybridMultilevel"/>
    <w:tmpl w:val="0DBC4EC2"/>
    <w:lvl w:ilvl="0" w:tplc="0809000F">
      <w:start w:val="1"/>
      <w:numFmt w:val="decimal"/>
      <w:lvlText w:val="%1."/>
      <w:lvlJc w:val="left"/>
      <w:pPr>
        <w:ind w:left="789" w:hanging="360"/>
      </w:p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7" w15:restartNumberingAfterBreak="0">
    <w:nsid w:val="435F673B"/>
    <w:multiLevelType w:val="hybridMultilevel"/>
    <w:tmpl w:val="24308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D545A7F"/>
    <w:multiLevelType w:val="hybridMultilevel"/>
    <w:tmpl w:val="0F3014A6"/>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9" w15:restartNumberingAfterBreak="0">
    <w:nsid w:val="6D23338B"/>
    <w:multiLevelType w:val="hybridMultilevel"/>
    <w:tmpl w:val="53A693C4"/>
    <w:lvl w:ilvl="0" w:tplc="0809000F">
      <w:start w:val="1"/>
      <w:numFmt w:val="decimal"/>
      <w:lvlText w:val="%1."/>
      <w:lvlJc w:val="left"/>
      <w:pPr>
        <w:ind w:left="789" w:hanging="360"/>
      </w:p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num w:numId="1">
    <w:abstractNumId w:val="1"/>
  </w:num>
  <w:num w:numId="2">
    <w:abstractNumId w:val="8"/>
  </w:num>
  <w:num w:numId="3">
    <w:abstractNumId w:val="9"/>
  </w:num>
  <w:num w:numId="4">
    <w:abstractNumId w:val="0"/>
  </w:num>
  <w:num w:numId="5">
    <w:abstractNumId w:val="4"/>
  </w:num>
  <w:num w:numId="6">
    <w:abstractNumId w:val="6"/>
  </w:num>
  <w:num w:numId="7">
    <w:abstractNumId w:val="2"/>
  </w:num>
  <w:num w:numId="8">
    <w:abstractNumId w:val="3"/>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AxsDQ3Mbc0NTI1MbBQ0lEKTi0uzszPAykwqgUAg9/SBCwAAAA="/>
  </w:docVars>
  <w:rsids>
    <w:rsidRoot w:val="00165F6A"/>
    <w:rsid w:val="0000243A"/>
    <w:rsid w:val="00005C3F"/>
    <w:rsid w:val="000078B1"/>
    <w:rsid w:val="00010143"/>
    <w:rsid w:val="00010959"/>
    <w:rsid w:val="000170FE"/>
    <w:rsid w:val="00020AF6"/>
    <w:rsid w:val="00021065"/>
    <w:rsid w:val="00021CE4"/>
    <w:rsid w:val="00022B25"/>
    <w:rsid w:val="00027EF3"/>
    <w:rsid w:val="0003095B"/>
    <w:rsid w:val="00033508"/>
    <w:rsid w:val="0003403B"/>
    <w:rsid w:val="00034C2B"/>
    <w:rsid w:val="00036C4D"/>
    <w:rsid w:val="0004140C"/>
    <w:rsid w:val="00044208"/>
    <w:rsid w:val="000467AB"/>
    <w:rsid w:val="00057A93"/>
    <w:rsid w:val="0006252F"/>
    <w:rsid w:val="00065440"/>
    <w:rsid w:val="000654D0"/>
    <w:rsid w:val="00067880"/>
    <w:rsid w:val="0007009A"/>
    <w:rsid w:val="0007223C"/>
    <w:rsid w:val="000727B1"/>
    <w:rsid w:val="00074FC7"/>
    <w:rsid w:val="00076224"/>
    <w:rsid w:val="00077188"/>
    <w:rsid w:val="00080FCE"/>
    <w:rsid w:val="00082E97"/>
    <w:rsid w:val="000860EE"/>
    <w:rsid w:val="00086157"/>
    <w:rsid w:val="00086FA5"/>
    <w:rsid w:val="000875B0"/>
    <w:rsid w:val="000879C1"/>
    <w:rsid w:val="00093044"/>
    <w:rsid w:val="000A0703"/>
    <w:rsid w:val="000A1934"/>
    <w:rsid w:val="000A1ECF"/>
    <w:rsid w:val="000A2669"/>
    <w:rsid w:val="000A7D3C"/>
    <w:rsid w:val="000B05B2"/>
    <w:rsid w:val="000B22A5"/>
    <w:rsid w:val="000B295C"/>
    <w:rsid w:val="000B5FAF"/>
    <w:rsid w:val="000C33F0"/>
    <w:rsid w:val="000C353F"/>
    <w:rsid w:val="000D15F7"/>
    <w:rsid w:val="000D25F6"/>
    <w:rsid w:val="000D2862"/>
    <w:rsid w:val="000D6F1E"/>
    <w:rsid w:val="000E08E7"/>
    <w:rsid w:val="000E27A7"/>
    <w:rsid w:val="000E2E9D"/>
    <w:rsid w:val="000E4641"/>
    <w:rsid w:val="000E519B"/>
    <w:rsid w:val="000E7842"/>
    <w:rsid w:val="000F08C9"/>
    <w:rsid w:val="000F2068"/>
    <w:rsid w:val="000F3BFC"/>
    <w:rsid w:val="000F472F"/>
    <w:rsid w:val="000F7C88"/>
    <w:rsid w:val="00103D2A"/>
    <w:rsid w:val="001041B2"/>
    <w:rsid w:val="00105DB5"/>
    <w:rsid w:val="00105E69"/>
    <w:rsid w:val="001143FC"/>
    <w:rsid w:val="0011648E"/>
    <w:rsid w:val="0011797E"/>
    <w:rsid w:val="00120754"/>
    <w:rsid w:val="001319C1"/>
    <w:rsid w:val="0013392D"/>
    <w:rsid w:val="00133CCA"/>
    <w:rsid w:val="001351F8"/>
    <w:rsid w:val="00135CDD"/>
    <w:rsid w:val="0014043E"/>
    <w:rsid w:val="00141E6C"/>
    <w:rsid w:val="001432E8"/>
    <w:rsid w:val="00144802"/>
    <w:rsid w:val="00151F66"/>
    <w:rsid w:val="001533D5"/>
    <w:rsid w:val="00160D1C"/>
    <w:rsid w:val="0016223A"/>
    <w:rsid w:val="00165F6A"/>
    <w:rsid w:val="00167BE5"/>
    <w:rsid w:val="0017399B"/>
    <w:rsid w:val="00175B3D"/>
    <w:rsid w:val="00176216"/>
    <w:rsid w:val="00177F8D"/>
    <w:rsid w:val="00181EA9"/>
    <w:rsid w:val="00185ABE"/>
    <w:rsid w:val="00185F4A"/>
    <w:rsid w:val="00190042"/>
    <w:rsid w:val="00190FB8"/>
    <w:rsid w:val="0019546D"/>
    <w:rsid w:val="00196183"/>
    <w:rsid w:val="001970F1"/>
    <w:rsid w:val="0019742E"/>
    <w:rsid w:val="001A0FD2"/>
    <w:rsid w:val="001A1EAB"/>
    <w:rsid w:val="001A5664"/>
    <w:rsid w:val="001A5910"/>
    <w:rsid w:val="001C15DD"/>
    <w:rsid w:val="001D1DF4"/>
    <w:rsid w:val="001D6F6A"/>
    <w:rsid w:val="001E35F5"/>
    <w:rsid w:val="001E388E"/>
    <w:rsid w:val="001E39F4"/>
    <w:rsid w:val="001E468A"/>
    <w:rsid w:val="001F009F"/>
    <w:rsid w:val="001F2BD6"/>
    <w:rsid w:val="001F4414"/>
    <w:rsid w:val="002102D9"/>
    <w:rsid w:val="002104EC"/>
    <w:rsid w:val="00211BAB"/>
    <w:rsid w:val="00212557"/>
    <w:rsid w:val="00216CF9"/>
    <w:rsid w:val="00224175"/>
    <w:rsid w:val="002276D8"/>
    <w:rsid w:val="00227CE7"/>
    <w:rsid w:val="0023593D"/>
    <w:rsid w:val="00237082"/>
    <w:rsid w:val="002373E2"/>
    <w:rsid w:val="0023783C"/>
    <w:rsid w:val="00237F08"/>
    <w:rsid w:val="00237F09"/>
    <w:rsid w:val="002430B9"/>
    <w:rsid w:val="00246D26"/>
    <w:rsid w:val="00247BB7"/>
    <w:rsid w:val="00252BF3"/>
    <w:rsid w:val="0025374A"/>
    <w:rsid w:val="00253CF0"/>
    <w:rsid w:val="00257E47"/>
    <w:rsid w:val="002664A3"/>
    <w:rsid w:val="00273236"/>
    <w:rsid w:val="0028068E"/>
    <w:rsid w:val="00283140"/>
    <w:rsid w:val="00284887"/>
    <w:rsid w:val="00285B8B"/>
    <w:rsid w:val="00294908"/>
    <w:rsid w:val="00296022"/>
    <w:rsid w:val="00296E00"/>
    <w:rsid w:val="002972EC"/>
    <w:rsid w:val="00297856"/>
    <w:rsid w:val="002A3AC8"/>
    <w:rsid w:val="002A47F6"/>
    <w:rsid w:val="002B13F4"/>
    <w:rsid w:val="002B36E5"/>
    <w:rsid w:val="002B6AB4"/>
    <w:rsid w:val="002C0FCD"/>
    <w:rsid w:val="002C142D"/>
    <w:rsid w:val="002C1C58"/>
    <w:rsid w:val="002C44C4"/>
    <w:rsid w:val="002C50FB"/>
    <w:rsid w:val="002C60DE"/>
    <w:rsid w:val="002D0385"/>
    <w:rsid w:val="002D2200"/>
    <w:rsid w:val="002D33DA"/>
    <w:rsid w:val="002D7489"/>
    <w:rsid w:val="002E299A"/>
    <w:rsid w:val="002E5B01"/>
    <w:rsid w:val="003058A8"/>
    <w:rsid w:val="00306E4D"/>
    <w:rsid w:val="00315567"/>
    <w:rsid w:val="003179C9"/>
    <w:rsid w:val="00325A4F"/>
    <w:rsid w:val="00327D32"/>
    <w:rsid w:val="0033433C"/>
    <w:rsid w:val="00334CAD"/>
    <w:rsid w:val="0033700F"/>
    <w:rsid w:val="00340414"/>
    <w:rsid w:val="00341730"/>
    <w:rsid w:val="00342D21"/>
    <w:rsid w:val="00342EA4"/>
    <w:rsid w:val="00343955"/>
    <w:rsid w:val="00343AE8"/>
    <w:rsid w:val="00353550"/>
    <w:rsid w:val="00353684"/>
    <w:rsid w:val="0035593F"/>
    <w:rsid w:val="003570FA"/>
    <w:rsid w:val="00357F25"/>
    <w:rsid w:val="00364401"/>
    <w:rsid w:val="0037032A"/>
    <w:rsid w:val="00377BB9"/>
    <w:rsid w:val="00385A6C"/>
    <w:rsid w:val="00390970"/>
    <w:rsid w:val="00390C8F"/>
    <w:rsid w:val="003964AA"/>
    <w:rsid w:val="003A0BA1"/>
    <w:rsid w:val="003A3C5E"/>
    <w:rsid w:val="003A5C9C"/>
    <w:rsid w:val="003B10A1"/>
    <w:rsid w:val="003B218C"/>
    <w:rsid w:val="003B495E"/>
    <w:rsid w:val="003B4FFF"/>
    <w:rsid w:val="003B7838"/>
    <w:rsid w:val="003C21D5"/>
    <w:rsid w:val="003D1757"/>
    <w:rsid w:val="003D5951"/>
    <w:rsid w:val="003D5B2D"/>
    <w:rsid w:val="003D6B4B"/>
    <w:rsid w:val="003F40DE"/>
    <w:rsid w:val="003F4263"/>
    <w:rsid w:val="003F6331"/>
    <w:rsid w:val="00403A1D"/>
    <w:rsid w:val="00404080"/>
    <w:rsid w:val="0040564B"/>
    <w:rsid w:val="00413500"/>
    <w:rsid w:val="00413CCF"/>
    <w:rsid w:val="00414647"/>
    <w:rsid w:val="004151C3"/>
    <w:rsid w:val="004152F8"/>
    <w:rsid w:val="004158BB"/>
    <w:rsid w:val="004164B1"/>
    <w:rsid w:val="0042014C"/>
    <w:rsid w:val="004229D9"/>
    <w:rsid w:val="004274B6"/>
    <w:rsid w:val="0042789C"/>
    <w:rsid w:val="00433083"/>
    <w:rsid w:val="00437225"/>
    <w:rsid w:val="00442385"/>
    <w:rsid w:val="0044738A"/>
    <w:rsid w:val="00451EB9"/>
    <w:rsid w:val="0045284F"/>
    <w:rsid w:val="00456BF5"/>
    <w:rsid w:val="00457347"/>
    <w:rsid w:val="0046385F"/>
    <w:rsid w:val="00463C6D"/>
    <w:rsid w:val="004662E5"/>
    <w:rsid w:val="00471166"/>
    <w:rsid w:val="00473E4F"/>
    <w:rsid w:val="0047642A"/>
    <w:rsid w:val="0048120C"/>
    <w:rsid w:val="004905EB"/>
    <w:rsid w:val="004909D9"/>
    <w:rsid w:val="00491C31"/>
    <w:rsid w:val="00492BB1"/>
    <w:rsid w:val="004A487E"/>
    <w:rsid w:val="004B0D81"/>
    <w:rsid w:val="004B3072"/>
    <w:rsid w:val="004B66F3"/>
    <w:rsid w:val="004B71D7"/>
    <w:rsid w:val="004C40D6"/>
    <w:rsid w:val="004C76EB"/>
    <w:rsid w:val="004D519B"/>
    <w:rsid w:val="004D52C2"/>
    <w:rsid w:val="004D6365"/>
    <w:rsid w:val="004E3F98"/>
    <w:rsid w:val="004F169A"/>
    <w:rsid w:val="004F6780"/>
    <w:rsid w:val="004F7489"/>
    <w:rsid w:val="004F7DF1"/>
    <w:rsid w:val="00500D09"/>
    <w:rsid w:val="005013B4"/>
    <w:rsid w:val="00501D7D"/>
    <w:rsid w:val="0050258E"/>
    <w:rsid w:val="00506270"/>
    <w:rsid w:val="00506A32"/>
    <w:rsid w:val="005113BF"/>
    <w:rsid w:val="0051652D"/>
    <w:rsid w:val="00521481"/>
    <w:rsid w:val="005215E0"/>
    <w:rsid w:val="00521F95"/>
    <w:rsid w:val="00524DFF"/>
    <w:rsid w:val="00533ECF"/>
    <w:rsid w:val="005376C0"/>
    <w:rsid w:val="00537E2D"/>
    <w:rsid w:val="005461AF"/>
    <w:rsid w:val="00546379"/>
    <w:rsid w:val="00546852"/>
    <w:rsid w:val="00566675"/>
    <w:rsid w:val="00567B28"/>
    <w:rsid w:val="005707A8"/>
    <w:rsid w:val="00570D11"/>
    <w:rsid w:val="00571EBC"/>
    <w:rsid w:val="0057440C"/>
    <w:rsid w:val="00574A0A"/>
    <w:rsid w:val="0057662A"/>
    <w:rsid w:val="00576D92"/>
    <w:rsid w:val="00581704"/>
    <w:rsid w:val="00593406"/>
    <w:rsid w:val="00594A9C"/>
    <w:rsid w:val="0059615A"/>
    <w:rsid w:val="005A22DF"/>
    <w:rsid w:val="005A3E1F"/>
    <w:rsid w:val="005A4BE1"/>
    <w:rsid w:val="005A512C"/>
    <w:rsid w:val="005A6F6F"/>
    <w:rsid w:val="005B2DC1"/>
    <w:rsid w:val="005C23DC"/>
    <w:rsid w:val="005D2AB4"/>
    <w:rsid w:val="005D4045"/>
    <w:rsid w:val="005D52EF"/>
    <w:rsid w:val="005D60A7"/>
    <w:rsid w:val="005D77D3"/>
    <w:rsid w:val="005E0517"/>
    <w:rsid w:val="005E559E"/>
    <w:rsid w:val="005E60B4"/>
    <w:rsid w:val="005E7B8E"/>
    <w:rsid w:val="005F0F10"/>
    <w:rsid w:val="005F3F38"/>
    <w:rsid w:val="005F4DD9"/>
    <w:rsid w:val="005F5D9C"/>
    <w:rsid w:val="005F6A39"/>
    <w:rsid w:val="005F6A69"/>
    <w:rsid w:val="00600222"/>
    <w:rsid w:val="006006AA"/>
    <w:rsid w:val="00603CCB"/>
    <w:rsid w:val="00604819"/>
    <w:rsid w:val="006108FE"/>
    <w:rsid w:val="00617298"/>
    <w:rsid w:val="00622E67"/>
    <w:rsid w:val="00623115"/>
    <w:rsid w:val="006231C9"/>
    <w:rsid w:val="00624D16"/>
    <w:rsid w:val="006251A4"/>
    <w:rsid w:val="006313E3"/>
    <w:rsid w:val="00632ADE"/>
    <w:rsid w:val="00633373"/>
    <w:rsid w:val="00634FC1"/>
    <w:rsid w:val="00636C45"/>
    <w:rsid w:val="00641EBB"/>
    <w:rsid w:val="00642D59"/>
    <w:rsid w:val="006473FE"/>
    <w:rsid w:val="00656A48"/>
    <w:rsid w:val="00660C7F"/>
    <w:rsid w:val="00664944"/>
    <w:rsid w:val="00665110"/>
    <w:rsid w:val="006666CB"/>
    <w:rsid w:val="00666BE1"/>
    <w:rsid w:val="006709F1"/>
    <w:rsid w:val="00671733"/>
    <w:rsid w:val="0067264E"/>
    <w:rsid w:val="00675A34"/>
    <w:rsid w:val="00676DA8"/>
    <w:rsid w:val="00683F13"/>
    <w:rsid w:val="00684E82"/>
    <w:rsid w:val="00687108"/>
    <w:rsid w:val="0069199A"/>
    <w:rsid w:val="0069581D"/>
    <w:rsid w:val="00696870"/>
    <w:rsid w:val="006A17AA"/>
    <w:rsid w:val="006A5C22"/>
    <w:rsid w:val="006B0A31"/>
    <w:rsid w:val="006B2411"/>
    <w:rsid w:val="006B2616"/>
    <w:rsid w:val="006C556A"/>
    <w:rsid w:val="006C60E6"/>
    <w:rsid w:val="006D24A3"/>
    <w:rsid w:val="006D6416"/>
    <w:rsid w:val="006E0056"/>
    <w:rsid w:val="006E3B53"/>
    <w:rsid w:val="006E4E7D"/>
    <w:rsid w:val="006E6E70"/>
    <w:rsid w:val="006F167C"/>
    <w:rsid w:val="006F2EA8"/>
    <w:rsid w:val="006F36E6"/>
    <w:rsid w:val="006F5166"/>
    <w:rsid w:val="00704021"/>
    <w:rsid w:val="00710E92"/>
    <w:rsid w:val="00714381"/>
    <w:rsid w:val="0071445E"/>
    <w:rsid w:val="007233AB"/>
    <w:rsid w:val="0072348A"/>
    <w:rsid w:val="00723A5E"/>
    <w:rsid w:val="007277C5"/>
    <w:rsid w:val="00727FAC"/>
    <w:rsid w:val="00731478"/>
    <w:rsid w:val="00735D66"/>
    <w:rsid w:val="007361F7"/>
    <w:rsid w:val="00745E50"/>
    <w:rsid w:val="00757BF5"/>
    <w:rsid w:val="00760B59"/>
    <w:rsid w:val="00761FC1"/>
    <w:rsid w:val="007763A1"/>
    <w:rsid w:val="00776511"/>
    <w:rsid w:val="00786842"/>
    <w:rsid w:val="00786C97"/>
    <w:rsid w:val="00790FCE"/>
    <w:rsid w:val="00795677"/>
    <w:rsid w:val="007A1D0E"/>
    <w:rsid w:val="007A3E84"/>
    <w:rsid w:val="007A3F81"/>
    <w:rsid w:val="007A4DBD"/>
    <w:rsid w:val="007A793F"/>
    <w:rsid w:val="007B0C81"/>
    <w:rsid w:val="007B2EFC"/>
    <w:rsid w:val="007B314F"/>
    <w:rsid w:val="007C09FA"/>
    <w:rsid w:val="007C164C"/>
    <w:rsid w:val="007C622A"/>
    <w:rsid w:val="007C6789"/>
    <w:rsid w:val="007C7532"/>
    <w:rsid w:val="007D326E"/>
    <w:rsid w:val="007D3A26"/>
    <w:rsid w:val="007D49AE"/>
    <w:rsid w:val="007D56FA"/>
    <w:rsid w:val="007E0F03"/>
    <w:rsid w:val="007E3BE5"/>
    <w:rsid w:val="007F0D2F"/>
    <w:rsid w:val="007F435D"/>
    <w:rsid w:val="007F6649"/>
    <w:rsid w:val="0080685C"/>
    <w:rsid w:val="00806962"/>
    <w:rsid w:val="0081059B"/>
    <w:rsid w:val="008132E1"/>
    <w:rsid w:val="00815765"/>
    <w:rsid w:val="00825B02"/>
    <w:rsid w:val="00837914"/>
    <w:rsid w:val="00844AAF"/>
    <w:rsid w:val="008475E5"/>
    <w:rsid w:val="008558A3"/>
    <w:rsid w:val="0085683C"/>
    <w:rsid w:val="00856DB6"/>
    <w:rsid w:val="0086695A"/>
    <w:rsid w:val="008675F9"/>
    <w:rsid w:val="00870C9F"/>
    <w:rsid w:val="008716B0"/>
    <w:rsid w:val="00874FE7"/>
    <w:rsid w:val="00875DDC"/>
    <w:rsid w:val="0087659D"/>
    <w:rsid w:val="00880E29"/>
    <w:rsid w:val="00883A9B"/>
    <w:rsid w:val="0088414D"/>
    <w:rsid w:val="00887B63"/>
    <w:rsid w:val="008911CD"/>
    <w:rsid w:val="008920B0"/>
    <w:rsid w:val="008A761D"/>
    <w:rsid w:val="008A7EB2"/>
    <w:rsid w:val="008B2BAD"/>
    <w:rsid w:val="008B3BEA"/>
    <w:rsid w:val="008C1552"/>
    <w:rsid w:val="008C18E8"/>
    <w:rsid w:val="008C6180"/>
    <w:rsid w:val="008C7F0A"/>
    <w:rsid w:val="008D3CEF"/>
    <w:rsid w:val="008E0D12"/>
    <w:rsid w:val="008E30C0"/>
    <w:rsid w:val="008E4923"/>
    <w:rsid w:val="008E5B09"/>
    <w:rsid w:val="008E6E75"/>
    <w:rsid w:val="008E7526"/>
    <w:rsid w:val="008E756A"/>
    <w:rsid w:val="008F3112"/>
    <w:rsid w:val="008F4767"/>
    <w:rsid w:val="008F5270"/>
    <w:rsid w:val="008F7700"/>
    <w:rsid w:val="00903C7D"/>
    <w:rsid w:val="00906224"/>
    <w:rsid w:val="009064B6"/>
    <w:rsid w:val="009216AF"/>
    <w:rsid w:val="00921EC1"/>
    <w:rsid w:val="00924629"/>
    <w:rsid w:val="00935FAC"/>
    <w:rsid w:val="00935FE5"/>
    <w:rsid w:val="0093622F"/>
    <w:rsid w:val="00937AA7"/>
    <w:rsid w:val="009470C4"/>
    <w:rsid w:val="00950909"/>
    <w:rsid w:val="009509FE"/>
    <w:rsid w:val="009510E7"/>
    <w:rsid w:val="00952F7D"/>
    <w:rsid w:val="0095386C"/>
    <w:rsid w:val="0095452F"/>
    <w:rsid w:val="0095496A"/>
    <w:rsid w:val="00956159"/>
    <w:rsid w:val="00961804"/>
    <w:rsid w:val="00964C6F"/>
    <w:rsid w:val="00966A43"/>
    <w:rsid w:val="00967936"/>
    <w:rsid w:val="00977958"/>
    <w:rsid w:val="00977E35"/>
    <w:rsid w:val="00984793"/>
    <w:rsid w:val="009857CC"/>
    <w:rsid w:val="0098621C"/>
    <w:rsid w:val="00987053"/>
    <w:rsid w:val="0099065E"/>
    <w:rsid w:val="0099066A"/>
    <w:rsid w:val="009915A1"/>
    <w:rsid w:val="0099675A"/>
    <w:rsid w:val="009A0A02"/>
    <w:rsid w:val="009A1F8A"/>
    <w:rsid w:val="009A218B"/>
    <w:rsid w:val="009A38BA"/>
    <w:rsid w:val="009A4F77"/>
    <w:rsid w:val="009A5495"/>
    <w:rsid w:val="009A6FC7"/>
    <w:rsid w:val="009B21D4"/>
    <w:rsid w:val="009B2F6B"/>
    <w:rsid w:val="009B303D"/>
    <w:rsid w:val="009B3EE1"/>
    <w:rsid w:val="009B704F"/>
    <w:rsid w:val="009C05F6"/>
    <w:rsid w:val="009C0B52"/>
    <w:rsid w:val="009C408F"/>
    <w:rsid w:val="009C5117"/>
    <w:rsid w:val="009D4E6A"/>
    <w:rsid w:val="009D561E"/>
    <w:rsid w:val="009D593A"/>
    <w:rsid w:val="009E1D2F"/>
    <w:rsid w:val="009E2E41"/>
    <w:rsid w:val="009E3B3B"/>
    <w:rsid w:val="009E404E"/>
    <w:rsid w:val="009E73DB"/>
    <w:rsid w:val="009F143B"/>
    <w:rsid w:val="009F3CDE"/>
    <w:rsid w:val="009F6C56"/>
    <w:rsid w:val="00A01154"/>
    <w:rsid w:val="00A0438B"/>
    <w:rsid w:val="00A143A4"/>
    <w:rsid w:val="00A14830"/>
    <w:rsid w:val="00A1549A"/>
    <w:rsid w:val="00A15D8D"/>
    <w:rsid w:val="00A22968"/>
    <w:rsid w:val="00A23E47"/>
    <w:rsid w:val="00A23F60"/>
    <w:rsid w:val="00A31853"/>
    <w:rsid w:val="00A33226"/>
    <w:rsid w:val="00A35ABF"/>
    <w:rsid w:val="00A42B1D"/>
    <w:rsid w:val="00A45B82"/>
    <w:rsid w:val="00A464FF"/>
    <w:rsid w:val="00A46DA3"/>
    <w:rsid w:val="00A547BF"/>
    <w:rsid w:val="00A569D5"/>
    <w:rsid w:val="00A61179"/>
    <w:rsid w:val="00A64FE9"/>
    <w:rsid w:val="00A65DB1"/>
    <w:rsid w:val="00A66DD8"/>
    <w:rsid w:val="00A70DDE"/>
    <w:rsid w:val="00A75D68"/>
    <w:rsid w:val="00A8586B"/>
    <w:rsid w:val="00A91108"/>
    <w:rsid w:val="00A92A55"/>
    <w:rsid w:val="00A9441E"/>
    <w:rsid w:val="00A95333"/>
    <w:rsid w:val="00A966DA"/>
    <w:rsid w:val="00AA3B24"/>
    <w:rsid w:val="00AA4591"/>
    <w:rsid w:val="00AA5F6C"/>
    <w:rsid w:val="00AB0833"/>
    <w:rsid w:val="00AB1AD4"/>
    <w:rsid w:val="00AB2077"/>
    <w:rsid w:val="00AB2289"/>
    <w:rsid w:val="00AB3DCC"/>
    <w:rsid w:val="00AB5DBD"/>
    <w:rsid w:val="00AB73BC"/>
    <w:rsid w:val="00AB78E3"/>
    <w:rsid w:val="00AC059F"/>
    <w:rsid w:val="00AC0C82"/>
    <w:rsid w:val="00AC2351"/>
    <w:rsid w:val="00AC4EC6"/>
    <w:rsid w:val="00AC7E7E"/>
    <w:rsid w:val="00AD1F36"/>
    <w:rsid w:val="00AD4501"/>
    <w:rsid w:val="00AD4AF1"/>
    <w:rsid w:val="00AD57AA"/>
    <w:rsid w:val="00AD6E6A"/>
    <w:rsid w:val="00AD7026"/>
    <w:rsid w:val="00AE25A1"/>
    <w:rsid w:val="00AE3851"/>
    <w:rsid w:val="00AF002D"/>
    <w:rsid w:val="00AF1973"/>
    <w:rsid w:val="00AF4C1B"/>
    <w:rsid w:val="00AF5466"/>
    <w:rsid w:val="00B00A8F"/>
    <w:rsid w:val="00B0158A"/>
    <w:rsid w:val="00B053D8"/>
    <w:rsid w:val="00B05DA3"/>
    <w:rsid w:val="00B06F52"/>
    <w:rsid w:val="00B1129D"/>
    <w:rsid w:val="00B13FB9"/>
    <w:rsid w:val="00B144F4"/>
    <w:rsid w:val="00B179AD"/>
    <w:rsid w:val="00B205C3"/>
    <w:rsid w:val="00B2208C"/>
    <w:rsid w:val="00B25513"/>
    <w:rsid w:val="00B25B38"/>
    <w:rsid w:val="00B27D99"/>
    <w:rsid w:val="00B30D11"/>
    <w:rsid w:val="00B31F21"/>
    <w:rsid w:val="00B32BC5"/>
    <w:rsid w:val="00B32C58"/>
    <w:rsid w:val="00B43E11"/>
    <w:rsid w:val="00B44022"/>
    <w:rsid w:val="00B4695F"/>
    <w:rsid w:val="00B46AD6"/>
    <w:rsid w:val="00B4760B"/>
    <w:rsid w:val="00B5032A"/>
    <w:rsid w:val="00B5301F"/>
    <w:rsid w:val="00B53C55"/>
    <w:rsid w:val="00B61B13"/>
    <w:rsid w:val="00B63D89"/>
    <w:rsid w:val="00B673BD"/>
    <w:rsid w:val="00B7002A"/>
    <w:rsid w:val="00B737F1"/>
    <w:rsid w:val="00B76414"/>
    <w:rsid w:val="00B773B6"/>
    <w:rsid w:val="00B77E87"/>
    <w:rsid w:val="00B83982"/>
    <w:rsid w:val="00B83BE5"/>
    <w:rsid w:val="00B8533F"/>
    <w:rsid w:val="00B94B22"/>
    <w:rsid w:val="00BA625C"/>
    <w:rsid w:val="00BA798E"/>
    <w:rsid w:val="00BA7B1D"/>
    <w:rsid w:val="00BB03F8"/>
    <w:rsid w:val="00BB35C1"/>
    <w:rsid w:val="00BB5AC8"/>
    <w:rsid w:val="00BC07D4"/>
    <w:rsid w:val="00BC0933"/>
    <w:rsid w:val="00BC0A28"/>
    <w:rsid w:val="00BD2706"/>
    <w:rsid w:val="00BD7EEC"/>
    <w:rsid w:val="00BE0AF8"/>
    <w:rsid w:val="00BE712D"/>
    <w:rsid w:val="00BE7B55"/>
    <w:rsid w:val="00BF0C19"/>
    <w:rsid w:val="00BF3659"/>
    <w:rsid w:val="00BF6AAB"/>
    <w:rsid w:val="00C035AD"/>
    <w:rsid w:val="00C078A7"/>
    <w:rsid w:val="00C1366C"/>
    <w:rsid w:val="00C160B2"/>
    <w:rsid w:val="00C1782D"/>
    <w:rsid w:val="00C20F5D"/>
    <w:rsid w:val="00C22A7F"/>
    <w:rsid w:val="00C22BC0"/>
    <w:rsid w:val="00C42349"/>
    <w:rsid w:val="00C424ED"/>
    <w:rsid w:val="00C42E99"/>
    <w:rsid w:val="00C44BE3"/>
    <w:rsid w:val="00C44ECC"/>
    <w:rsid w:val="00C501E7"/>
    <w:rsid w:val="00C61F7D"/>
    <w:rsid w:val="00C64468"/>
    <w:rsid w:val="00C65D33"/>
    <w:rsid w:val="00C72F46"/>
    <w:rsid w:val="00C73282"/>
    <w:rsid w:val="00C755AB"/>
    <w:rsid w:val="00C84C1E"/>
    <w:rsid w:val="00C85043"/>
    <w:rsid w:val="00C927FF"/>
    <w:rsid w:val="00C971D1"/>
    <w:rsid w:val="00CA4736"/>
    <w:rsid w:val="00CA597F"/>
    <w:rsid w:val="00CA59A8"/>
    <w:rsid w:val="00CB0728"/>
    <w:rsid w:val="00CB3B30"/>
    <w:rsid w:val="00CB6612"/>
    <w:rsid w:val="00CB6E43"/>
    <w:rsid w:val="00CC0333"/>
    <w:rsid w:val="00CC0737"/>
    <w:rsid w:val="00CC19DB"/>
    <w:rsid w:val="00CC1C9D"/>
    <w:rsid w:val="00CC2BCD"/>
    <w:rsid w:val="00CC52C3"/>
    <w:rsid w:val="00CD3A57"/>
    <w:rsid w:val="00CD6AEB"/>
    <w:rsid w:val="00CE4135"/>
    <w:rsid w:val="00CE54F1"/>
    <w:rsid w:val="00D042A6"/>
    <w:rsid w:val="00D14604"/>
    <w:rsid w:val="00D15FB5"/>
    <w:rsid w:val="00D216BD"/>
    <w:rsid w:val="00D219BE"/>
    <w:rsid w:val="00D259F0"/>
    <w:rsid w:val="00D263B9"/>
    <w:rsid w:val="00D40BAF"/>
    <w:rsid w:val="00D42DE2"/>
    <w:rsid w:val="00D43125"/>
    <w:rsid w:val="00D441C8"/>
    <w:rsid w:val="00D457A2"/>
    <w:rsid w:val="00D47FF8"/>
    <w:rsid w:val="00D50752"/>
    <w:rsid w:val="00D51D85"/>
    <w:rsid w:val="00D56891"/>
    <w:rsid w:val="00D60738"/>
    <w:rsid w:val="00D60EBF"/>
    <w:rsid w:val="00D614B1"/>
    <w:rsid w:val="00D6190B"/>
    <w:rsid w:val="00D61F2C"/>
    <w:rsid w:val="00D64B5A"/>
    <w:rsid w:val="00D66A3A"/>
    <w:rsid w:val="00D70523"/>
    <w:rsid w:val="00D714CE"/>
    <w:rsid w:val="00D717DC"/>
    <w:rsid w:val="00D71E6C"/>
    <w:rsid w:val="00D723FA"/>
    <w:rsid w:val="00D733A9"/>
    <w:rsid w:val="00D76EA3"/>
    <w:rsid w:val="00D84593"/>
    <w:rsid w:val="00D873DF"/>
    <w:rsid w:val="00D87D80"/>
    <w:rsid w:val="00D93361"/>
    <w:rsid w:val="00DA5DC5"/>
    <w:rsid w:val="00DA63BE"/>
    <w:rsid w:val="00DA7F10"/>
    <w:rsid w:val="00DB08C3"/>
    <w:rsid w:val="00DB4835"/>
    <w:rsid w:val="00DC1BE9"/>
    <w:rsid w:val="00DC1E03"/>
    <w:rsid w:val="00DC3F07"/>
    <w:rsid w:val="00DC5683"/>
    <w:rsid w:val="00DC630C"/>
    <w:rsid w:val="00DC6C6D"/>
    <w:rsid w:val="00DD1E66"/>
    <w:rsid w:val="00DD2DF2"/>
    <w:rsid w:val="00DD4571"/>
    <w:rsid w:val="00DD78E8"/>
    <w:rsid w:val="00DE030B"/>
    <w:rsid w:val="00DE4C7B"/>
    <w:rsid w:val="00DE5824"/>
    <w:rsid w:val="00DF198B"/>
    <w:rsid w:val="00DF2804"/>
    <w:rsid w:val="00E00510"/>
    <w:rsid w:val="00E0425C"/>
    <w:rsid w:val="00E051DA"/>
    <w:rsid w:val="00E068ED"/>
    <w:rsid w:val="00E113DB"/>
    <w:rsid w:val="00E11687"/>
    <w:rsid w:val="00E130E7"/>
    <w:rsid w:val="00E1327D"/>
    <w:rsid w:val="00E14253"/>
    <w:rsid w:val="00E17FBD"/>
    <w:rsid w:val="00E23405"/>
    <w:rsid w:val="00E25709"/>
    <w:rsid w:val="00E257B4"/>
    <w:rsid w:val="00E25804"/>
    <w:rsid w:val="00E27195"/>
    <w:rsid w:val="00E272D1"/>
    <w:rsid w:val="00E362E0"/>
    <w:rsid w:val="00E41091"/>
    <w:rsid w:val="00E41D29"/>
    <w:rsid w:val="00E42B6F"/>
    <w:rsid w:val="00E5321B"/>
    <w:rsid w:val="00E5330F"/>
    <w:rsid w:val="00E53745"/>
    <w:rsid w:val="00E53F18"/>
    <w:rsid w:val="00E5586D"/>
    <w:rsid w:val="00E57189"/>
    <w:rsid w:val="00E60107"/>
    <w:rsid w:val="00E61794"/>
    <w:rsid w:val="00E66323"/>
    <w:rsid w:val="00E66736"/>
    <w:rsid w:val="00E677C4"/>
    <w:rsid w:val="00E74B29"/>
    <w:rsid w:val="00E80389"/>
    <w:rsid w:val="00E82382"/>
    <w:rsid w:val="00E82A38"/>
    <w:rsid w:val="00E85E46"/>
    <w:rsid w:val="00E87589"/>
    <w:rsid w:val="00E8791B"/>
    <w:rsid w:val="00E908C0"/>
    <w:rsid w:val="00E94B9C"/>
    <w:rsid w:val="00E96AB2"/>
    <w:rsid w:val="00E96D3C"/>
    <w:rsid w:val="00EA0181"/>
    <w:rsid w:val="00EA0718"/>
    <w:rsid w:val="00EA2C73"/>
    <w:rsid w:val="00EA6090"/>
    <w:rsid w:val="00EA62A8"/>
    <w:rsid w:val="00EA6363"/>
    <w:rsid w:val="00EA7DF0"/>
    <w:rsid w:val="00EB3756"/>
    <w:rsid w:val="00EB5FB4"/>
    <w:rsid w:val="00EB64A4"/>
    <w:rsid w:val="00EB6CE5"/>
    <w:rsid w:val="00EC10EA"/>
    <w:rsid w:val="00EC47C4"/>
    <w:rsid w:val="00ED0769"/>
    <w:rsid w:val="00ED26FC"/>
    <w:rsid w:val="00ED5873"/>
    <w:rsid w:val="00ED62E0"/>
    <w:rsid w:val="00EE3822"/>
    <w:rsid w:val="00EE7A5F"/>
    <w:rsid w:val="00EF0C28"/>
    <w:rsid w:val="00EF1EA9"/>
    <w:rsid w:val="00F00187"/>
    <w:rsid w:val="00F00B0A"/>
    <w:rsid w:val="00F010A2"/>
    <w:rsid w:val="00F0372D"/>
    <w:rsid w:val="00F03C35"/>
    <w:rsid w:val="00F06B7F"/>
    <w:rsid w:val="00F17079"/>
    <w:rsid w:val="00F17BB7"/>
    <w:rsid w:val="00F20304"/>
    <w:rsid w:val="00F274B7"/>
    <w:rsid w:val="00F32E58"/>
    <w:rsid w:val="00F3400F"/>
    <w:rsid w:val="00F35357"/>
    <w:rsid w:val="00F363AB"/>
    <w:rsid w:val="00F371E5"/>
    <w:rsid w:val="00F40A90"/>
    <w:rsid w:val="00F4426A"/>
    <w:rsid w:val="00F44746"/>
    <w:rsid w:val="00F459BE"/>
    <w:rsid w:val="00F47E76"/>
    <w:rsid w:val="00F50791"/>
    <w:rsid w:val="00F50794"/>
    <w:rsid w:val="00F523EE"/>
    <w:rsid w:val="00F5534B"/>
    <w:rsid w:val="00F5694C"/>
    <w:rsid w:val="00F60634"/>
    <w:rsid w:val="00F66D99"/>
    <w:rsid w:val="00F67A70"/>
    <w:rsid w:val="00F702A9"/>
    <w:rsid w:val="00F70FD9"/>
    <w:rsid w:val="00F73AF3"/>
    <w:rsid w:val="00F81F8E"/>
    <w:rsid w:val="00F90CDF"/>
    <w:rsid w:val="00F9120A"/>
    <w:rsid w:val="00F951F5"/>
    <w:rsid w:val="00F96A3A"/>
    <w:rsid w:val="00FA34C2"/>
    <w:rsid w:val="00FA38D3"/>
    <w:rsid w:val="00FA602C"/>
    <w:rsid w:val="00FB2F1A"/>
    <w:rsid w:val="00FB32FA"/>
    <w:rsid w:val="00FB409C"/>
    <w:rsid w:val="00FC454F"/>
    <w:rsid w:val="00FC685A"/>
    <w:rsid w:val="00FC6F34"/>
    <w:rsid w:val="00FD00FF"/>
    <w:rsid w:val="00FD0FDC"/>
    <w:rsid w:val="00FD1EE6"/>
    <w:rsid w:val="00FD56A0"/>
    <w:rsid w:val="00FE0E5C"/>
    <w:rsid w:val="00FE129E"/>
    <w:rsid w:val="00FF0360"/>
    <w:rsid w:val="00FF7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B7258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7"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4"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D76EA3"/>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Strong">
    <w:name w:val="Strong"/>
    <w:basedOn w:val="DefaultParagraphFont"/>
    <w:uiPriority w:val="22"/>
    <w:qFormat/>
    <w:rsid w:val="00FF724F"/>
    <w:rPr>
      <w:b/>
      <w:bCs/>
    </w:rPr>
  </w:style>
  <w:style w:type="paragraph" w:customStyle="1" w:styleId="editorpreview">
    <w:name w:val="editorpreview"/>
    <w:basedOn w:val="Normal"/>
    <w:rsid w:val="00FF724F"/>
    <w:pPr>
      <w:spacing w:before="100" w:beforeAutospacing="1" w:after="100" w:afterAutospacing="1"/>
    </w:pPr>
    <w:rPr>
      <w:rFonts w:ascii="Times New Roman" w:eastAsia="Times New Roman" w:hAnsi="Times New Roman" w:cs="Times New Roman"/>
      <w:lang w:val="en-GB" w:eastAsia="en-GB"/>
    </w:rPr>
  </w:style>
  <w:style w:type="table" w:styleId="TableGridLight">
    <w:name w:val="Grid Table Light"/>
    <w:basedOn w:val="TableNormal"/>
    <w:uiPriority w:val="40"/>
    <w:rsid w:val="00135CD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35CD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1">
    <w:name w:val="Grid Table 7 Colorful Accent 1"/>
    <w:basedOn w:val="TableNormal"/>
    <w:uiPriority w:val="52"/>
    <w:rsid w:val="003A3C5E"/>
    <w:rPr>
      <w:color w:val="35484C" w:themeColor="accent1" w:themeShade="BF"/>
    </w:rPr>
    <w:tblPr>
      <w:tblStyleRowBandSize w:val="1"/>
      <w:tblStyleColBandSize w:val="1"/>
      <w:tblBorders>
        <w:top w:val="single" w:sz="4" w:space="0" w:color="87A6AC" w:themeColor="accent1" w:themeTint="99"/>
        <w:left w:val="single" w:sz="4" w:space="0" w:color="87A6AC" w:themeColor="accent1" w:themeTint="99"/>
        <w:bottom w:val="single" w:sz="4" w:space="0" w:color="87A6AC" w:themeColor="accent1" w:themeTint="99"/>
        <w:right w:val="single" w:sz="4" w:space="0" w:color="87A6AC" w:themeColor="accent1" w:themeTint="99"/>
        <w:insideH w:val="single" w:sz="4" w:space="0" w:color="87A6AC" w:themeColor="accent1" w:themeTint="99"/>
        <w:insideV w:val="single" w:sz="4" w:space="0" w:color="87A6A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E1E3" w:themeFill="accent1" w:themeFillTint="33"/>
      </w:tcPr>
    </w:tblStylePr>
    <w:tblStylePr w:type="band1Horz">
      <w:tblPr/>
      <w:tcPr>
        <w:shd w:val="clear" w:color="auto" w:fill="D7E1E3" w:themeFill="accent1" w:themeFillTint="33"/>
      </w:tcPr>
    </w:tblStylePr>
    <w:tblStylePr w:type="neCell">
      <w:tblPr/>
      <w:tcPr>
        <w:tcBorders>
          <w:bottom w:val="single" w:sz="4" w:space="0" w:color="87A6AC" w:themeColor="accent1" w:themeTint="99"/>
        </w:tcBorders>
      </w:tcPr>
    </w:tblStylePr>
    <w:tblStylePr w:type="nwCell">
      <w:tblPr/>
      <w:tcPr>
        <w:tcBorders>
          <w:bottom w:val="single" w:sz="4" w:space="0" w:color="87A6AC" w:themeColor="accent1" w:themeTint="99"/>
        </w:tcBorders>
      </w:tcPr>
    </w:tblStylePr>
    <w:tblStylePr w:type="seCell">
      <w:tblPr/>
      <w:tcPr>
        <w:tcBorders>
          <w:top w:val="single" w:sz="4" w:space="0" w:color="87A6AC" w:themeColor="accent1" w:themeTint="99"/>
        </w:tcBorders>
      </w:tcPr>
    </w:tblStylePr>
    <w:tblStylePr w:type="swCell">
      <w:tblPr/>
      <w:tcPr>
        <w:tcBorders>
          <w:top w:val="single" w:sz="4" w:space="0" w:color="87A6AC"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628133">
      <w:bodyDiv w:val="1"/>
      <w:marLeft w:val="0"/>
      <w:marRight w:val="0"/>
      <w:marTop w:val="0"/>
      <w:marBottom w:val="0"/>
      <w:divBdr>
        <w:top w:val="none" w:sz="0" w:space="0" w:color="auto"/>
        <w:left w:val="none" w:sz="0" w:space="0" w:color="auto"/>
        <w:bottom w:val="none" w:sz="0" w:space="0" w:color="auto"/>
        <w:right w:val="none" w:sz="0" w:space="0" w:color="auto"/>
      </w:divBdr>
    </w:div>
    <w:div w:id="933979075">
      <w:bodyDiv w:val="1"/>
      <w:marLeft w:val="0"/>
      <w:marRight w:val="0"/>
      <w:marTop w:val="0"/>
      <w:marBottom w:val="0"/>
      <w:divBdr>
        <w:top w:val="none" w:sz="0" w:space="0" w:color="auto"/>
        <w:left w:val="none" w:sz="0" w:space="0" w:color="auto"/>
        <w:bottom w:val="none" w:sz="0" w:space="0" w:color="auto"/>
        <w:right w:val="none" w:sz="0" w:space="0" w:color="auto"/>
      </w:divBdr>
      <w:divsChild>
        <w:div w:id="27338236">
          <w:marLeft w:val="0"/>
          <w:marRight w:val="0"/>
          <w:marTop w:val="0"/>
          <w:marBottom w:val="0"/>
          <w:divBdr>
            <w:top w:val="none" w:sz="0" w:space="0" w:color="auto"/>
            <w:left w:val="none" w:sz="0" w:space="0" w:color="auto"/>
            <w:bottom w:val="none" w:sz="0" w:space="0" w:color="auto"/>
            <w:right w:val="none" w:sz="0" w:space="0" w:color="auto"/>
          </w:divBdr>
          <w:divsChild>
            <w:div w:id="96804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0970">
      <w:bodyDiv w:val="1"/>
      <w:marLeft w:val="0"/>
      <w:marRight w:val="0"/>
      <w:marTop w:val="0"/>
      <w:marBottom w:val="0"/>
      <w:divBdr>
        <w:top w:val="none" w:sz="0" w:space="0" w:color="auto"/>
        <w:left w:val="none" w:sz="0" w:space="0" w:color="auto"/>
        <w:bottom w:val="none" w:sz="0" w:space="0" w:color="auto"/>
        <w:right w:val="none" w:sz="0" w:space="0" w:color="auto"/>
      </w:divBdr>
      <w:divsChild>
        <w:div w:id="115413992">
          <w:marLeft w:val="0"/>
          <w:marRight w:val="0"/>
          <w:marTop w:val="0"/>
          <w:marBottom w:val="0"/>
          <w:divBdr>
            <w:top w:val="none" w:sz="0" w:space="0" w:color="auto"/>
            <w:left w:val="none" w:sz="0" w:space="0" w:color="auto"/>
            <w:bottom w:val="none" w:sz="0" w:space="0" w:color="auto"/>
            <w:right w:val="none" w:sz="0" w:space="0" w:color="auto"/>
          </w:divBdr>
          <w:divsChild>
            <w:div w:id="10845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454">
      <w:bodyDiv w:val="1"/>
      <w:marLeft w:val="0"/>
      <w:marRight w:val="0"/>
      <w:marTop w:val="0"/>
      <w:marBottom w:val="0"/>
      <w:divBdr>
        <w:top w:val="none" w:sz="0" w:space="0" w:color="auto"/>
        <w:left w:val="none" w:sz="0" w:space="0" w:color="auto"/>
        <w:bottom w:val="none" w:sz="0" w:space="0" w:color="auto"/>
        <w:right w:val="none" w:sz="0" w:space="0" w:color="auto"/>
      </w:divBdr>
    </w:div>
    <w:div w:id="2003657652">
      <w:bodyDiv w:val="1"/>
      <w:marLeft w:val="0"/>
      <w:marRight w:val="0"/>
      <w:marTop w:val="0"/>
      <w:marBottom w:val="0"/>
      <w:divBdr>
        <w:top w:val="none" w:sz="0" w:space="0" w:color="auto"/>
        <w:left w:val="none" w:sz="0" w:space="0" w:color="auto"/>
        <w:bottom w:val="none" w:sz="0" w:space="0" w:color="auto"/>
        <w:right w:val="none" w:sz="0" w:space="0" w:color="auto"/>
      </w:divBdr>
    </w:div>
    <w:div w:id="2093772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p\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4A2CD4E4627B74EA03C0A0A1AE58840" ma:contentTypeVersion="5" ma:contentTypeDescription="Create a new document." ma:contentTypeScope="" ma:versionID="137fe950e5210d75dd3adb4aa9f8f99b">
  <xsd:schema xmlns:xsd="http://www.w3.org/2001/XMLSchema" xmlns:xs="http://www.w3.org/2001/XMLSchema" xmlns:p="http://schemas.microsoft.com/office/2006/metadata/properties" xmlns:ns3="427a6963-4c98-49fe-9392-d32d72b98a6c" targetNamespace="http://schemas.microsoft.com/office/2006/metadata/properties" ma:root="true" ma:fieldsID="e436c19f480999c3cf1cf4298d96872b" ns3:_="">
    <xsd:import namespace="427a6963-4c98-49fe-9392-d32d72b98a6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7a6963-4c98-49fe-9392-d32d72b98a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56E978D-73B8-496C-8F04-B2D0C5E7E3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7a6963-4c98-49fe-9392-d32d72b98a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91B21B-B7AF-4DE5-B962-7330A9474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4</Pages>
  <Words>570</Words>
  <Characters>3255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2019-11-24T12:55:00Z</dcterms:created>
  <dcterms:modified xsi:type="dcterms:W3CDTF">2019-12-11T00:50:00Z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0x01010024A2CD4E4627B74EA03C0A0A1AE58840</vt:lpwstr>
  </property>
</Properties>
</file>